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7B94A" w14:textId="67FE92C9" w:rsidR="009D7A51" w:rsidRPr="00FA3DEA" w:rsidRDefault="00D81491" w:rsidP="009D7A51">
      <w:pPr>
        <w:rPr>
          <w:rFonts w:ascii="Lexend Deca" w:hAnsi="Lexend Deca" w:cs="Times New Roman"/>
          <w:color w:val="222222"/>
          <w:shd w:val="clear" w:color="auto" w:fill="FFFFFF"/>
          <w:lang w:eastAsia="zh-CN"/>
        </w:rPr>
      </w:pPr>
      <w:r w:rsidRPr="00FA3DEA">
        <w:rPr>
          <w:rFonts w:ascii="Lexend Deca" w:hAnsi="Lexend Deca" w:cs="Times New Roman"/>
          <w:b/>
          <w:bCs/>
          <w:color w:val="222222"/>
          <w:sz w:val="24"/>
          <w:szCs w:val="24"/>
          <w:shd w:val="clear" w:color="auto" w:fill="FFFFFF"/>
        </w:rPr>
        <w:t xml:space="preserve">This template is proposed to </w:t>
      </w:r>
      <w:r w:rsidR="003E1742" w:rsidRPr="00FA3DEA">
        <w:rPr>
          <w:rFonts w:ascii="Lexend Deca" w:hAnsi="Lexend Deca" w:cs="Times New Roman"/>
          <w:b/>
          <w:bCs/>
          <w:color w:val="222222"/>
          <w:sz w:val="24"/>
          <w:szCs w:val="24"/>
          <w:shd w:val="clear" w:color="auto" w:fill="FFFFFF"/>
        </w:rPr>
        <w:t>help</w:t>
      </w:r>
      <w:r w:rsidRPr="00FA3DEA">
        <w:rPr>
          <w:rFonts w:ascii="Lexend Deca" w:hAnsi="Lexend Deca" w:cs="Times New Roman"/>
          <w:b/>
          <w:bCs/>
          <w:color w:val="222222"/>
          <w:sz w:val="24"/>
          <w:szCs w:val="24"/>
          <w:shd w:val="clear" w:color="auto" w:fill="FFFFFF"/>
        </w:rPr>
        <w:t xml:space="preserve"> authors to submit to papers.tensorial.ai</w:t>
      </w:r>
    </w:p>
    <w:p w14:paraId="6D3C4C75" w14:textId="77777777" w:rsidR="009D7A51" w:rsidRPr="00FA3DEA" w:rsidRDefault="009D7A51" w:rsidP="009D7A51">
      <w:pPr>
        <w:rPr>
          <w:rFonts w:ascii="Lexend Deca" w:hAnsi="Lexend Deca" w:cs="Times New Roman"/>
          <w:b/>
          <w:bCs/>
          <w:color w:val="222222"/>
          <w:sz w:val="28"/>
          <w:szCs w:val="28"/>
          <w:shd w:val="clear" w:color="auto" w:fill="FFFFFF"/>
          <w:lang w:eastAsia="zh-CN"/>
        </w:rPr>
      </w:pPr>
      <w:r w:rsidRPr="00FA3DEA">
        <w:rPr>
          <w:rFonts w:ascii="Lexend Deca" w:hAnsi="Lexend Deca" w:cs="Times New Roman"/>
          <w:b/>
          <w:bCs/>
          <w:color w:val="222222"/>
          <w:sz w:val="28"/>
          <w:szCs w:val="28"/>
          <w:shd w:val="clear" w:color="auto" w:fill="FFFFFF"/>
        </w:rPr>
        <w:t xml:space="preserve">Submission notes: </w:t>
      </w:r>
    </w:p>
    <w:p w14:paraId="3D4E1905" w14:textId="6394B580" w:rsidR="009D7A51" w:rsidRPr="00FA3DEA" w:rsidRDefault="009D7A51" w:rsidP="009D7A51">
      <w:pPr>
        <w:pStyle w:val="Paragraphedeliste"/>
        <w:numPr>
          <w:ilvl w:val="0"/>
          <w:numId w:val="3"/>
        </w:numPr>
        <w:rPr>
          <w:rFonts w:ascii="Lexend Deca" w:hAnsi="Lexend Deca" w:cs="Times New Roman"/>
          <w:color w:val="222222"/>
          <w:shd w:val="clear" w:color="auto" w:fill="FFFFFF"/>
        </w:rPr>
      </w:pPr>
      <w:r w:rsidRPr="00FA3DEA">
        <w:rPr>
          <w:rFonts w:ascii="Lexend Deca" w:hAnsi="Lexend Deca" w:cs="Times New Roman"/>
          <w:color w:val="222222"/>
          <w:shd w:val="clear" w:color="auto" w:fill="FFFFFF"/>
        </w:rPr>
        <w:t xml:space="preserve">No strict word limits are imposed, but it is suggested that the main text (excluding the abstract, methods, reference, and figure legends) does not exceed </w:t>
      </w:r>
      <w:r w:rsidR="00D81491" w:rsidRPr="00FA3DEA">
        <w:rPr>
          <w:rFonts w:ascii="Lexend Deca" w:hAnsi="Lexend Deca" w:cs="Times New Roman"/>
          <w:color w:val="222222"/>
          <w:shd w:val="clear" w:color="auto" w:fill="FFFFFF"/>
        </w:rPr>
        <w:t>2 pages</w:t>
      </w:r>
      <w:r w:rsidRPr="00FA3DEA">
        <w:rPr>
          <w:rFonts w:ascii="Lexend Deca" w:hAnsi="Lexend Deca" w:cs="Times New Roman"/>
          <w:color w:val="222222"/>
          <w:shd w:val="clear" w:color="auto" w:fill="FFFFFF"/>
        </w:rPr>
        <w:t xml:space="preserve">. </w:t>
      </w:r>
    </w:p>
    <w:p w14:paraId="782299AC" w14:textId="5B03DFE4" w:rsidR="009D7A51" w:rsidRPr="00FA3DEA" w:rsidRDefault="009D7A51" w:rsidP="009D7A51">
      <w:pPr>
        <w:pStyle w:val="Paragraphedeliste"/>
        <w:numPr>
          <w:ilvl w:val="0"/>
          <w:numId w:val="3"/>
        </w:numPr>
        <w:rPr>
          <w:rFonts w:ascii="Lexend Deca" w:hAnsi="Lexend Deca" w:cs="Times New Roman"/>
          <w:color w:val="222222"/>
          <w:shd w:val="clear" w:color="auto" w:fill="FFFFFF"/>
        </w:rPr>
      </w:pPr>
      <w:r w:rsidRPr="00FA3DEA">
        <w:rPr>
          <w:rFonts w:ascii="Lexend Deca" w:hAnsi="Lexend Deca" w:cs="Times New Roman"/>
          <w:color w:val="222222"/>
          <w:shd w:val="clear" w:color="auto" w:fill="FFFFFF"/>
        </w:rPr>
        <w:t xml:space="preserve">Figures may be inserted within the text at the appropriate positions </w:t>
      </w:r>
    </w:p>
    <w:p w14:paraId="0053EBDA" w14:textId="57C3CBAE" w:rsidR="009D7A51" w:rsidRPr="008C44FA" w:rsidRDefault="009D7A51" w:rsidP="009D7A51">
      <w:pPr>
        <w:pStyle w:val="Paragraphedeliste"/>
        <w:numPr>
          <w:ilvl w:val="0"/>
          <w:numId w:val="3"/>
        </w:numPr>
        <w:rPr>
          <w:rFonts w:ascii="Lexend Deca" w:hAnsi="Lexend Deca" w:cs="Times New Roman"/>
          <w:color w:val="222222"/>
          <w:shd w:val="clear" w:color="auto" w:fill="FFFFFF"/>
        </w:rPr>
      </w:pPr>
      <w:r w:rsidRPr="00FA3DEA">
        <w:rPr>
          <w:rFonts w:ascii="Lexend Deca" w:hAnsi="Lexend Deca" w:cs="Times New Roman"/>
          <w:color w:val="222222"/>
          <w:shd w:val="clear" w:color="auto" w:fill="FFFFFF"/>
        </w:rPr>
        <w:t xml:space="preserve">Equations must be inserted as editable equations </w:t>
      </w:r>
      <w:r w:rsidRPr="008C44FA">
        <w:rPr>
          <w:rFonts w:ascii="Lexend Deca" w:eastAsiaTheme="minorEastAsia" w:hAnsi="Lexend Deca" w:cs="Times New Roman"/>
          <w:color w:val="222222"/>
          <w:shd w:val="clear" w:color="auto" w:fill="FFFFFF"/>
        </w:rPr>
        <w:t>and not as images and identified by parenthetical numbers, such as (1), and should be referred to as "equation (1)" in the text.</w:t>
      </w:r>
    </w:p>
    <w:p w14:paraId="0D69A981" w14:textId="77777777" w:rsidR="008C44FA" w:rsidRPr="008C44FA" w:rsidRDefault="008C44FA" w:rsidP="008C44FA">
      <w:pPr>
        <w:rPr>
          <w:rFonts w:ascii="Lexend Deca" w:hAnsi="Lexend Deca" w:cs="Times New Roman"/>
          <w:color w:val="222222"/>
          <w:shd w:val="clear" w:color="auto" w:fill="FFFFFF"/>
        </w:rPr>
      </w:pPr>
    </w:p>
    <w:p w14:paraId="2E8BC251" w14:textId="77777777" w:rsidR="00927CD1" w:rsidRPr="00FA3DEA" w:rsidRDefault="00300BC0">
      <w:pPr>
        <w:rPr>
          <w:rFonts w:ascii="Lexend Deca" w:hAnsi="Lexend Deca" w:cs="Times New Roman"/>
          <w:sz w:val="36"/>
          <w:szCs w:val="36"/>
        </w:rPr>
      </w:pPr>
      <w:r w:rsidRPr="00FA3DEA">
        <w:rPr>
          <w:rFonts w:ascii="Lexend Deca" w:hAnsi="Lexend Deca" w:cs="Times New Roman"/>
          <w:sz w:val="36"/>
          <w:szCs w:val="36"/>
        </w:rPr>
        <w:t>Title (</w:t>
      </w:r>
      <w:r w:rsidR="006A66C1" w:rsidRPr="00FA3DEA">
        <w:rPr>
          <w:rFonts w:ascii="Lexend Deca" w:hAnsi="Lexend Deca" w:cs="Times New Roman"/>
          <w:sz w:val="36"/>
          <w:szCs w:val="36"/>
          <w:lang w:eastAsia="zh-CN"/>
        </w:rPr>
        <w:t>o</w:t>
      </w:r>
      <w:r w:rsidR="006A66C1" w:rsidRPr="00FA3DEA">
        <w:rPr>
          <w:rFonts w:ascii="Lexend Deca" w:hAnsi="Lexend Deca" w:cs="Times New Roman"/>
          <w:sz w:val="36"/>
          <w:szCs w:val="36"/>
        </w:rPr>
        <w:t>ne complete sentence, no puns/idioms, no questions</w:t>
      </w:r>
      <w:r w:rsidR="006A66C1" w:rsidRPr="00FA3DEA">
        <w:rPr>
          <w:rFonts w:ascii="Lexend Deca" w:hAnsi="Lexend Deca" w:cs="Times New Roman"/>
          <w:sz w:val="36"/>
          <w:szCs w:val="36"/>
          <w:lang w:eastAsia="zh-CN"/>
        </w:rPr>
        <w:t xml:space="preserve">; </w:t>
      </w:r>
      <w:r w:rsidR="00365F9A" w:rsidRPr="00FA3DEA">
        <w:rPr>
          <w:rFonts w:ascii="Lexend Deca" w:hAnsi="Lexend Deca" w:cs="Times New Roman"/>
          <w:sz w:val="36"/>
          <w:szCs w:val="36"/>
        </w:rPr>
        <w:t>m</w:t>
      </w:r>
      <w:r w:rsidRPr="00FA3DEA">
        <w:rPr>
          <w:rFonts w:ascii="Lexend Deca" w:hAnsi="Lexend Deca" w:cs="Times New Roman"/>
          <w:sz w:val="36"/>
          <w:szCs w:val="36"/>
        </w:rPr>
        <w:t>ax 20 words)</w:t>
      </w:r>
    </w:p>
    <w:p w14:paraId="42AA7924" w14:textId="77777777" w:rsidR="000B5BF7" w:rsidRPr="00FA3DEA" w:rsidRDefault="000B5BF7">
      <w:pPr>
        <w:rPr>
          <w:rFonts w:ascii="Lexend Deca" w:hAnsi="Lexend Deca" w:cs="Times New Roman"/>
          <w:sz w:val="28"/>
          <w:szCs w:val="28"/>
          <w:vertAlign w:val="superscript"/>
        </w:rPr>
      </w:pPr>
      <w:r w:rsidRPr="00FA3DEA">
        <w:rPr>
          <w:rFonts w:ascii="Lexend Deca" w:hAnsi="Lexend Deca" w:cs="Times New Roman"/>
          <w:sz w:val="28"/>
          <w:szCs w:val="28"/>
        </w:rPr>
        <w:t>B</w:t>
      </w:r>
      <w:r w:rsidR="00966EC5" w:rsidRPr="00FA3DEA">
        <w:rPr>
          <w:rFonts w:ascii="Lexend Deca" w:hAnsi="Lexend Deca" w:cs="Times New Roman"/>
          <w:sz w:val="28"/>
          <w:szCs w:val="28"/>
        </w:rPr>
        <w:t>arbara Writer</w:t>
      </w:r>
      <w:proofErr w:type="gramStart"/>
      <w:r w:rsidR="00523B60" w:rsidRPr="00FA3DEA">
        <w:rPr>
          <w:rFonts w:ascii="Lexend Deca" w:hAnsi="Lexend Deca" w:cs="Times New Roman"/>
          <w:sz w:val="28"/>
          <w:szCs w:val="28"/>
          <w:vertAlign w:val="superscript"/>
        </w:rPr>
        <w:t>1,*</w:t>
      </w:r>
      <w:proofErr w:type="gramEnd"/>
      <w:r w:rsidR="00B3087F" w:rsidRPr="00FA3DEA">
        <w:rPr>
          <w:rFonts w:ascii="Lexend Deca" w:hAnsi="Lexend Deca" w:cs="Times New Roman"/>
          <w:sz w:val="28"/>
          <w:szCs w:val="28"/>
        </w:rPr>
        <w:t>, R</w:t>
      </w:r>
      <w:r w:rsidR="00966EC5" w:rsidRPr="00FA3DEA">
        <w:rPr>
          <w:rFonts w:ascii="Lexend Deca" w:hAnsi="Lexend Deca" w:cs="Times New Roman"/>
          <w:sz w:val="28"/>
          <w:szCs w:val="28"/>
        </w:rPr>
        <w:t>oberta Writer</w:t>
      </w:r>
      <w:r w:rsidR="00523B60" w:rsidRPr="00FA3DEA">
        <w:rPr>
          <w:rFonts w:ascii="Lexend Deca" w:hAnsi="Lexend Deca" w:cs="Times New Roman"/>
          <w:sz w:val="28"/>
          <w:szCs w:val="28"/>
          <w:vertAlign w:val="superscript"/>
        </w:rPr>
        <w:t>2,⸸</w:t>
      </w:r>
      <w:r w:rsidR="00B3087F" w:rsidRPr="00FA3DEA">
        <w:rPr>
          <w:rFonts w:ascii="Lexend Deca" w:hAnsi="Lexend Deca" w:cs="Times New Roman"/>
          <w:sz w:val="28"/>
          <w:szCs w:val="28"/>
        </w:rPr>
        <w:t>,</w:t>
      </w:r>
      <w:r w:rsidR="00966EC5" w:rsidRPr="00FA3DEA">
        <w:rPr>
          <w:rFonts w:ascii="Lexend Deca" w:hAnsi="Lexend Deca" w:cs="Times New Roman"/>
          <w:sz w:val="28"/>
          <w:szCs w:val="28"/>
        </w:rPr>
        <w:t xml:space="preserve"> and</w:t>
      </w:r>
      <w:r w:rsidR="00B3087F" w:rsidRPr="00FA3DEA">
        <w:rPr>
          <w:rFonts w:ascii="Lexend Deca" w:hAnsi="Lexend Deca" w:cs="Times New Roman"/>
          <w:sz w:val="28"/>
          <w:szCs w:val="28"/>
        </w:rPr>
        <w:t xml:space="preserve"> </w:t>
      </w:r>
      <w:r w:rsidR="00966EC5" w:rsidRPr="00FA3DEA">
        <w:rPr>
          <w:rFonts w:ascii="Lexend Deca" w:hAnsi="Lexend Deca" w:cs="Times New Roman"/>
          <w:sz w:val="28"/>
          <w:szCs w:val="28"/>
        </w:rPr>
        <w:t>Diana Writer</w:t>
      </w:r>
      <w:r w:rsidR="00523B60" w:rsidRPr="00FA3DEA">
        <w:rPr>
          <w:rFonts w:ascii="Lexend Deca" w:hAnsi="Lexend Deca" w:cs="Times New Roman"/>
          <w:sz w:val="28"/>
          <w:szCs w:val="28"/>
          <w:vertAlign w:val="superscript"/>
        </w:rPr>
        <w:t>1,2,⸸</w:t>
      </w:r>
    </w:p>
    <w:p w14:paraId="20F62888" w14:textId="77777777" w:rsidR="00523B60" w:rsidRPr="00FA3DEA" w:rsidRDefault="00523B60">
      <w:pPr>
        <w:rPr>
          <w:rFonts w:ascii="Lexend Deca" w:hAnsi="Lexend Deca" w:cs="Times New Roman"/>
          <w:lang w:eastAsia="zh-CN"/>
        </w:rPr>
      </w:pPr>
      <w:r w:rsidRPr="00FA3DEA">
        <w:rPr>
          <w:rFonts w:ascii="Lexend Deca" w:hAnsi="Lexend Deca" w:cs="Times New Roman"/>
          <w:vertAlign w:val="superscript"/>
        </w:rPr>
        <w:t>1</w:t>
      </w:r>
      <w:r w:rsidRPr="00FA3DEA">
        <w:rPr>
          <w:rFonts w:ascii="Lexend Deca" w:hAnsi="Lexend Deca" w:cs="Times New Roman"/>
        </w:rPr>
        <w:t>Affiliation, department, city, postcode, country</w:t>
      </w:r>
      <w:r w:rsidRPr="00FA3DEA">
        <w:rPr>
          <w:rFonts w:ascii="Lexend Deca" w:hAnsi="Lexend Deca" w:cs="Times New Roman"/>
        </w:rPr>
        <w:br/>
      </w:r>
      <w:r w:rsidRPr="00FA3DEA">
        <w:rPr>
          <w:rFonts w:ascii="Lexend Deca" w:hAnsi="Lexend Deca" w:cs="Times New Roman"/>
          <w:vertAlign w:val="superscript"/>
        </w:rPr>
        <w:t>2</w:t>
      </w:r>
      <w:r w:rsidRPr="00FA3DEA">
        <w:rPr>
          <w:rFonts w:ascii="Lexend Deca" w:hAnsi="Lexend Deca" w:cs="Times New Roman"/>
        </w:rPr>
        <w:t>Affiliation, department, city, postcode, country</w:t>
      </w:r>
      <w:r w:rsidRPr="00FA3DEA">
        <w:rPr>
          <w:rFonts w:ascii="Lexend Deca" w:hAnsi="Lexend Deca" w:cs="Times New Roman"/>
        </w:rPr>
        <w:br/>
      </w:r>
      <w:r w:rsidRPr="00FA3DEA">
        <w:rPr>
          <w:rFonts w:ascii="Lexend Deca" w:hAnsi="Lexend Deca" w:cs="Times New Roman"/>
          <w:vertAlign w:val="superscript"/>
        </w:rPr>
        <w:t>*</w:t>
      </w:r>
      <w:proofErr w:type="spellStart"/>
      <w:r w:rsidRPr="00FA3DEA">
        <w:rPr>
          <w:rFonts w:ascii="Lexend Deca" w:hAnsi="Lexend Deca" w:cs="Times New Roman"/>
        </w:rPr>
        <w:t>corresponding.author@email.example</w:t>
      </w:r>
      <w:proofErr w:type="spellEnd"/>
      <w:r w:rsidRPr="00FA3DEA">
        <w:rPr>
          <w:rFonts w:ascii="Lexend Deca" w:hAnsi="Lexend Deca" w:cs="Times New Roman"/>
        </w:rPr>
        <w:br/>
      </w:r>
      <w:r w:rsidRPr="00FA3DEA">
        <w:rPr>
          <w:rFonts w:ascii="Lexend Deca" w:hAnsi="Lexend Deca" w:cs="Times New Roman"/>
          <w:vertAlign w:val="superscript"/>
        </w:rPr>
        <w:t>⸸</w:t>
      </w:r>
      <w:r w:rsidRPr="00FA3DEA">
        <w:rPr>
          <w:rFonts w:ascii="Lexend Deca" w:hAnsi="Lexend Deca" w:cs="Times New Roman"/>
        </w:rPr>
        <w:t>these authors contributed equally to this work</w:t>
      </w:r>
    </w:p>
    <w:p w14:paraId="1E7DA3B4" w14:textId="77777777" w:rsidR="005536BB" w:rsidRPr="00FA3DEA" w:rsidRDefault="005536BB" w:rsidP="005536BB">
      <w:pPr>
        <w:rPr>
          <w:rFonts w:ascii="Lexend Deca" w:hAnsi="Lexend Deca" w:cs="Times New Roman"/>
          <w:color w:val="222222"/>
          <w:shd w:val="clear" w:color="auto" w:fill="FFFFFF"/>
          <w:lang w:eastAsia="zh-CN"/>
        </w:rPr>
      </w:pPr>
    </w:p>
    <w:p w14:paraId="54FDF001" w14:textId="192EEDE5" w:rsidR="005536BB" w:rsidRPr="00FA3DEA" w:rsidRDefault="004F0ACC" w:rsidP="00300BC0">
      <w:pPr>
        <w:rPr>
          <w:rFonts w:ascii="Lexend Deca" w:hAnsi="Lexend Deca" w:cs="Times New Roman"/>
          <w:sz w:val="28"/>
          <w:szCs w:val="28"/>
          <w:lang w:eastAsia="zh-CN"/>
        </w:rPr>
      </w:pPr>
      <w:r>
        <w:rPr>
          <w:rFonts w:ascii="Lexend Deca" w:hAnsi="Lexend Deca" w:cs="Times New Roman"/>
          <w:sz w:val="28"/>
          <w:szCs w:val="28"/>
        </w:rPr>
        <w:t>Executive summary</w:t>
      </w:r>
    </w:p>
    <w:p w14:paraId="2CED385F" w14:textId="6AE61238" w:rsidR="005536BB" w:rsidRPr="00FA3DEA" w:rsidRDefault="005536BB" w:rsidP="00300BC0">
      <w:pPr>
        <w:rPr>
          <w:rFonts w:ascii="Lexend Deca" w:hAnsi="Lexend Deca" w:cs="Times New Roman"/>
        </w:rPr>
      </w:pPr>
      <w:r w:rsidRPr="00FA3DEA">
        <w:rPr>
          <w:rFonts w:ascii="Lexend Deca" w:hAnsi="Lexend Deca" w:cs="Times New Roman"/>
        </w:rPr>
        <w:t>The abstrac</w:t>
      </w:r>
      <w:r w:rsidR="004F0ACC">
        <w:rPr>
          <w:rFonts w:ascii="Lexend Deca" w:hAnsi="Lexend Deca" w:cs="Times New Roman"/>
        </w:rPr>
        <w:t xml:space="preserve">t </w:t>
      </w:r>
      <w:r w:rsidR="004F0ACC" w:rsidRPr="004F0ACC">
        <w:rPr>
          <w:rFonts w:ascii="Lexend Deca" w:hAnsi="Lexend Deca" w:cs="Times New Roman"/>
        </w:rPr>
        <w:t xml:space="preserve">summarizes </w:t>
      </w:r>
      <w:r w:rsidR="004F0ACC" w:rsidRPr="004F0ACC">
        <w:rPr>
          <w:rFonts w:ascii="Lexend Deca" w:hAnsi="Lexend Deca" w:cs="Times New Roman"/>
        </w:rPr>
        <w:t>the paper</w:t>
      </w:r>
      <w:r w:rsidR="004F0ACC" w:rsidRPr="004F0ACC">
        <w:rPr>
          <w:rFonts w:ascii="Lexend Deca" w:hAnsi="Lexend Deca" w:cs="Times New Roman"/>
        </w:rPr>
        <w:t xml:space="preserve"> in such a way that readers can rapidly become acquainted with a large body of material without having to read it all. It usually contains a brief statement of the problem or proposal covered, background information, concise </w:t>
      </w:r>
      <w:proofErr w:type="gramStart"/>
      <w:r w:rsidR="004F0ACC" w:rsidRPr="004F0ACC">
        <w:rPr>
          <w:rFonts w:ascii="Lexend Deca" w:hAnsi="Lexend Deca" w:cs="Times New Roman"/>
        </w:rPr>
        <w:t>analysis</w:t>
      </w:r>
      <w:proofErr w:type="gramEnd"/>
      <w:r w:rsidR="004F0ACC" w:rsidRPr="004F0ACC">
        <w:rPr>
          <w:rFonts w:ascii="Lexend Deca" w:hAnsi="Lexend Deca" w:cs="Times New Roman"/>
        </w:rPr>
        <w:t xml:space="preserve"> and main conclusions. It is intended as an aid to decision-making</w:t>
      </w:r>
      <w:r w:rsidR="004F0ACC">
        <w:rPr>
          <w:rFonts w:ascii="Lexend Deca" w:hAnsi="Lexend Deca" w:cs="Times New Roman"/>
        </w:rPr>
        <w:t xml:space="preserve">. </w:t>
      </w:r>
      <w:r w:rsidRPr="00FA3DEA">
        <w:rPr>
          <w:rFonts w:ascii="Lexend Deca" w:hAnsi="Lexend Deca" w:cs="Times New Roman"/>
        </w:rPr>
        <w:t xml:space="preserve">It should be no more than </w:t>
      </w:r>
      <w:r w:rsidR="004F0ACC">
        <w:rPr>
          <w:rFonts w:ascii="Lexend Deca" w:hAnsi="Lexend Deca" w:cs="Times New Roman"/>
        </w:rPr>
        <w:t>1</w:t>
      </w:r>
      <w:r w:rsidRPr="00FA3DEA">
        <w:rPr>
          <w:rFonts w:ascii="Lexend Deca" w:hAnsi="Lexend Deca" w:cs="Times New Roman"/>
        </w:rPr>
        <w:t>00 words long and contain no references or subheadings.</w:t>
      </w:r>
    </w:p>
    <w:p w14:paraId="23985E78" w14:textId="77777777" w:rsidR="005536BB" w:rsidRPr="00FA3DEA" w:rsidRDefault="005536BB" w:rsidP="00300BC0">
      <w:pPr>
        <w:rPr>
          <w:rFonts w:ascii="Lexend Deca" w:hAnsi="Lexend Deca" w:cs="Times New Roman"/>
          <w:sz w:val="28"/>
          <w:szCs w:val="28"/>
          <w:lang w:eastAsia="zh-CN"/>
        </w:rPr>
      </w:pPr>
    </w:p>
    <w:p w14:paraId="276CDFC9" w14:textId="77777777" w:rsidR="006A66C1" w:rsidRPr="00FA3DEA" w:rsidRDefault="006A66C1" w:rsidP="00300BC0">
      <w:pPr>
        <w:rPr>
          <w:rFonts w:ascii="Lexend Deca" w:hAnsi="Lexend Deca" w:cs="Times New Roman"/>
          <w:lang w:eastAsia="zh-CN"/>
        </w:rPr>
      </w:pPr>
      <w:r w:rsidRPr="00FA3DEA">
        <w:rPr>
          <w:rFonts w:ascii="Lexend Deca" w:hAnsi="Lexend Deca" w:cs="Times New Roman"/>
          <w:sz w:val="28"/>
          <w:szCs w:val="28"/>
        </w:rPr>
        <w:t>Introduction</w:t>
      </w:r>
      <w:r w:rsidRPr="00FA3DEA">
        <w:rPr>
          <w:rFonts w:ascii="Lexend Deca" w:hAnsi="Lexend Deca" w:cs="Times New Roman"/>
          <w:sz w:val="28"/>
          <w:szCs w:val="28"/>
          <w:lang w:eastAsia="zh-CN"/>
        </w:rPr>
        <w:t xml:space="preserve"> </w:t>
      </w:r>
    </w:p>
    <w:p w14:paraId="16D1F2B8" w14:textId="77777777" w:rsidR="00704B1E" w:rsidRPr="00FA3DEA" w:rsidRDefault="00966EC5" w:rsidP="00300BC0">
      <w:pPr>
        <w:rPr>
          <w:rFonts w:ascii="Lexend Deca" w:hAnsi="Lexend Deca" w:cs="Times New Roman"/>
        </w:rPr>
      </w:pPr>
      <w:r w:rsidRPr="00FA3DEA">
        <w:rPr>
          <w:rFonts w:ascii="Lexend Deca" w:hAnsi="Lexend Deca" w:cs="Times New Roman"/>
        </w:rPr>
        <w:t>The i</w:t>
      </w:r>
      <w:r w:rsidR="00704B1E" w:rsidRPr="00FA3DEA">
        <w:rPr>
          <w:rFonts w:ascii="Lexend Deca" w:hAnsi="Lexend Deca" w:cs="Times New Roman"/>
        </w:rPr>
        <w:t>ntroduction</w:t>
      </w:r>
      <w:r w:rsidR="00CB761F" w:rsidRPr="00FA3DEA">
        <w:rPr>
          <w:rFonts w:ascii="Lexend Deca" w:hAnsi="Lexend Deca" w:cs="Times New Roman"/>
        </w:rPr>
        <w:t xml:space="preserve"> </w:t>
      </w:r>
      <w:r w:rsidRPr="00FA3DEA">
        <w:rPr>
          <w:rFonts w:ascii="Lexend Deca" w:hAnsi="Lexend Deca" w:cs="Times New Roman"/>
        </w:rPr>
        <w:t>does not include a heading and should expand on the background of the topic, typically including in-text citations</w:t>
      </w:r>
      <w:r w:rsidRPr="00FA3DEA">
        <w:rPr>
          <w:rFonts w:ascii="Lexend Deca" w:hAnsi="Lexend Deca" w:cs="Times New Roman"/>
          <w:vertAlign w:val="superscript"/>
        </w:rPr>
        <w:t>1</w:t>
      </w:r>
      <w:r w:rsidRPr="00FA3DEA">
        <w:rPr>
          <w:rFonts w:ascii="Lexend Deca" w:hAnsi="Lexend Deca" w:cs="Times New Roman"/>
        </w:rPr>
        <w:t>.</w:t>
      </w:r>
    </w:p>
    <w:p w14:paraId="0F594860" w14:textId="77777777" w:rsidR="005536BB" w:rsidRPr="00FA3DEA" w:rsidRDefault="005536BB" w:rsidP="00365F9A">
      <w:pPr>
        <w:pStyle w:val="Heading3"/>
        <w:rPr>
          <w:rFonts w:ascii="Lexend Deca" w:hAnsi="Lexend Deca"/>
          <w:lang w:eastAsia="zh-CN"/>
        </w:rPr>
      </w:pPr>
    </w:p>
    <w:p w14:paraId="6F3A41F2" w14:textId="5D015EE8" w:rsidR="00CB761F" w:rsidRPr="00FA3DEA" w:rsidRDefault="00021CDB" w:rsidP="00365F9A">
      <w:pPr>
        <w:pStyle w:val="Heading3"/>
        <w:rPr>
          <w:rFonts w:ascii="Lexend Deca" w:hAnsi="Lexend Deca"/>
          <w:lang w:eastAsia="zh-CN"/>
        </w:rPr>
      </w:pPr>
      <w:r>
        <w:rPr>
          <w:rFonts w:ascii="Lexend Deca" w:hAnsi="Lexend Deca"/>
        </w:rPr>
        <w:t>Approach</w:t>
      </w:r>
    </w:p>
    <w:p w14:paraId="7A15E937" w14:textId="4B0D4B22" w:rsidR="00021CDB" w:rsidRPr="00FA3DEA" w:rsidRDefault="00021CDB" w:rsidP="00021CDB">
      <w:pPr>
        <w:rPr>
          <w:rFonts w:ascii="Lexend Deca" w:hAnsi="Lexend Deca" w:cs="Times New Roman"/>
        </w:rPr>
      </w:pPr>
      <w:r>
        <w:rPr>
          <w:rFonts w:ascii="Lexend Deca" w:hAnsi="Lexend Deca" w:cs="Times New Roman"/>
        </w:rPr>
        <w:t>Explain the main issues and stakes.</w:t>
      </w:r>
    </w:p>
    <w:p w14:paraId="2305D807" w14:textId="69045467" w:rsidR="005536BB" w:rsidRPr="00FA3DEA" w:rsidRDefault="005536BB" w:rsidP="005536BB">
      <w:pPr>
        <w:pStyle w:val="Heading3"/>
        <w:rPr>
          <w:rFonts w:ascii="Lexend Deca" w:hAnsi="Lexend Deca"/>
          <w:lang w:eastAsia="zh-CN"/>
        </w:rPr>
      </w:pPr>
    </w:p>
    <w:p w14:paraId="323D55C4" w14:textId="77777777" w:rsidR="005536BB" w:rsidRPr="00FA3DEA" w:rsidRDefault="005536BB" w:rsidP="005536BB">
      <w:pPr>
        <w:pStyle w:val="Heading3"/>
        <w:rPr>
          <w:rFonts w:ascii="Lexend Deca" w:hAnsi="Lexend Deca"/>
        </w:rPr>
      </w:pPr>
      <w:r w:rsidRPr="00FA3DEA">
        <w:rPr>
          <w:rFonts w:ascii="Lexend Deca" w:hAnsi="Lexend Deca"/>
        </w:rPr>
        <w:lastRenderedPageBreak/>
        <w:t xml:space="preserve">Results </w:t>
      </w:r>
    </w:p>
    <w:p w14:paraId="76101625" w14:textId="77777777" w:rsidR="005536BB" w:rsidRPr="00FA3DEA" w:rsidRDefault="005536BB" w:rsidP="005536BB">
      <w:pPr>
        <w:rPr>
          <w:rFonts w:ascii="Lexend Deca" w:hAnsi="Lexend Deca" w:cs="Times New Roman"/>
        </w:rPr>
      </w:pPr>
      <w:r w:rsidRPr="00FA3DEA">
        <w:rPr>
          <w:rFonts w:ascii="Lexend Deca" w:hAnsi="Lexend Deca" w:cs="Times New Roman"/>
        </w:rPr>
        <w:t>The results section can include subheadings.</w:t>
      </w:r>
    </w:p>
    <w:p w14:paraId="622E7064" w14:textId="77777777" w:rsidR="005536BB" w:rsidRPr="00FA3DEA" w:rsidRDefault="005536BB" w:rsidP="005536BB">
      <w:pPr>
        <w:pStyle w:val="Heading3"/>
        <w:rPr>
          <w:rFonts w:ascii="Lexend Deca" w:hAnsi="Lexend Deca"/>
          <w:lang w:eastAsia="zh-CN"/>
        </w:rPr>
      </w:pPr>
    </w:p>
    <w:p w14:paraId="2A9A9C59" w14:textId="77777777" w:rsidR="005536BB" w:rsidRPr="00FA3DEA" w:rsidRDefault="005536BB" w:rsidP="005536BB">
      <w:pPr>
        <w:pStyle w:val="Heading3"/>
        <w:rPr>
          <w:rFonts w:ascii="Lexend Deca" w:hAnsi="Lexend Deca"/>
        </w:rPr>
      </w:pPr>
      <w:r w:rsidRPr="00FA3DEA">
        <w:rPr>
          <w:rFonts w:ascii="Lexend Deca" w:hAnsi="Lexend Deca"/>
        </w:rPr>
        <w:t xml:space="preserve">Discussion </w:t>
      </w:r>
    </w:p>
    <w:p w14:paraId="086CCB04" w14:textId="77777777" w:rsidR="005536BB" w:rsidRPr="00FA3DEA" w:rsidRDefault="005536BB" w:rsidP="005536BB">
      <w:pPr>
        <w:rPr>
          <w:rFonts w:ascii="Lexend Deca" w:hAnsi="Lexend Deca" w:cs="Times New Roman"/>
        </w:rPr>
      </w:pPr>
      <w:r w:rsidRPr="00FA3DEA">
        <w:rPr>
          <w:rFonts w:ascii="Lexend Deca" w:hAnsi="Lexend Deca" w:cs="Times New Roman"/>
        </w:rPr>
        <w:t>The discussion must not contain subheadings.</w:t>
      </w:r>
    </w:p>
    <w:p w14:paraId="50B51345" w14:textId="77777777" w:rsidR="003A3B21" w:rsidRPr="00FA3DEA" w:rsidRDefault="003A3B21" w:rsidP="003A3B21">
      <w:pPr>
        <w:rPr>
          <w:rFonts w:ascii="Lexend Deca" w:hAnsi="Lexend Deca" w:cs="Times New Roman"/>
          <w:lang w:eastAsia="zh-CN"/>
        </w:rPr>
      </w:pPr>
    </w:p>
    <w:p w14:paraId="4DB12E75" w14:textId="77777777" w:rsidR="001F2699" w:rsidRPr="00FA3DEA" w:rsidRDefault="001F2699" w:rsidP="00365F9A">
      <w:pPr>
        <w:pStyle w:val="Heading3"/>
        <w:rPr>
          <w:rFonts w:ascii="Lexend Deca" w:hAnsi="Lexend Deca"/>
        </w:rPr>
      </w:pPr>
      <w:r w:rsidRPr="00FA3DEA">
        <w:rPr>
          <w:rFonts w:ascii="Lexend Deca" w:hAnsi="Lexend Deca"/>
        </w:rPr>
        <w:t>Data availability</w:t>
      </w:r>
    </w:p>
    <w:p w14:paraId="21502A07" w14:textId="6401E409" w:rsidR="00484BCC" w:rsidRPr="00FA3DEA" w:rsidRDefault="00021CDB" w:rsidP="00300BC0">
      <w:pPr>
        <w:rPr>
          <w:rFonts w:ascii="Lexend Deca" w:hAnsi="Lexend Deca" w:cs="Times New Roman"/>
        </w:rPr>
      </w:pPr>
      <w:r>
        <w:rPr>
          <w:rFonts w:ascii="Lexend Deca" w:hAnsi="Lexend Deca" w:cs="Times New Roman"/>
          <w:i/>
          <w:iCs/>
        </w:rPr>
        <w:t xml:space="preserve">Data are preferred available. Please use </w:t>
      </w:r>
      <w:proofErr w:type="spellStart"/>
      <w:r>
        <w:rPr>
          <w:rFonts w:ascii="Lexend Deca" w:hAnsi="Lexend Deca" w:cs="Times New Roman"/>
          <w:i/>
          <w:iCs/>
        </w:rPr>
        <w:t>github</w:t>
      </w:r>
      <w:proofErr w:type="spellEnd"/>
      <w:r>
        <w:rPr>
          <w:rFonts w:ascii="Lexend Deca" w:hAnsi="Lexend Deca" w:cs="Times New Roman"/>
          <w:i/>
          <w:iCs/>
        </w:rPr>
        <w:t xml:space="preserve"> </w:t>
      </w:r>
      <w:r w:rsidR="003E1742">
        <w:rPr>
          <w:rFonts w:ascii="Lexend Deca" w:hAnsi="Lexend Deca" w:cs="Times New Roman"/>
          <w:i/>
          <w:iCs/>
        </w:rPr>
        <w:t>preferably</w:t>
      </w:r>
    </w:p>
    <w:p w14:paraId="1B691B1F" w14:textId="77777777" w:rsidR="005536BB" w:rsidRPr="00FA3DEA" w:rsidRDefault="005536BB" w:rsidP="003A3B21">
      <w:pPr>
        <w:pStyle w:val="Heading3"/>
        <w:rPr>
          <w:rFonts w:ascii="Lexend Deca" w:hAnsi="Lexend Deca"/>
          <w:lang w:eastAsia="zh-CN"/>
        </w:rPr>
      </w:pPr>
    </w:p>
    <w:p w14:paraId="2A42402A" w14:textId="77777777" w:rsidR="001F2699" w:rsidRPr="00FA3DEA" w:rsidRDefault="00CB761F" w:rsidP="003A3B21">
      <w:pPr>
        <w:pStyle w:val="Heading3"/>
        <w:rPr>
          <w:rFonts w:ascii="Lexend Deca" w:hAnsi="Lexend Deca"/>
          <w:lang w:eastAsia="zh-CN"/>
        </w:rPr>
      </w:pPr>
      <w:r w:rsidRPr="00FA3DEA">
        <w:rPr>
          <w:rFonts w:ascii="Lexend Deca" w:hAnsi="Lexend Deca"/>
        </w:rPr>
        <w:t>Refere</w:t>
      </w:r>
      <w:sdt>
        <w:sdtPr>
          <w:rPr>
            <w:rFonts w:ascii="Lexend Deca" w:hAnsi="Lexend Deca"/>
          </w:rPr>
          <w:tag w:val="goog_rdk_0"/>
          <w:id w:val="-824433075"/>
        </w:sdtPr>
        <w:sdtEndPr/>
        <w:sdtContent/>
      </w:sdt>
      <w:r w:rsidRPr="00FA3DEA">
        <w:rPr>
          <w:rFonts w:ascii="Lexend Deca" w:hAnsi="Lexend Deca"/>
        </w:rPr>
        <w:t>nces</w:t>
      </w:r>
    </w:p>
    <w:p w14:paraId="377E42E4" w14:textId="77777777" w:rsidR="00021CDB" w:rsidRDefault="00021CDB" w:rsidP="003A3B21">
      <w:pPr>
        <w:rPr>
          <w:rFonts w:ascii="Lexend Deca" w:hAnsi="Lexend Deca" w:cs="Times New Roman"/>
        </w:rPr>
      </w:pPr>
      <w:r>
        <w:rPr>
          <w:rFonts w:ascii="Lexend Deca" w:hAnsi="Lexend Deca" w:cs="Times New Roman"/>
        </w:rPr>
        <w:t>References must be in IEEE form. Please check</w:t>
      </w:r>
    </w:p>
    <w:p w14:paraId="4A43445E" w14:textId="36773359" w:rsidR="00021CDB" w:rsidRDefault="00021CDB" w:rsidP="003A3B21">
      <w:pPr>
        <w:rPr>
          <w:rFonts w:ascii="Lexend Deca" w:hAnsi="Lexend Deca" w:cs="Times New Roman"/>
        </w:rPr>
      </w:pPr>
      <w:hyperlink r:id="rId9" w:history="1">
        <w:r w:rsidRPr="00E076E2">
          <w:rPr>
            <w:rStyle w:val="Lienhypertexte"/>
            <w:rFonts w:ascii="Lexend Deca" w:hAnsi="Lexend Deca" w:cs="Times New Roman"/>
          </w:rPr>
          <w:t>https://ieee-dataport.org/sites/default/files/analysis/27/IEEE%20Citation%20Guidelines.pdf</w:t>
        </w:r>
      </w:hyperlink>
    </w:p>
    <w:p w14:paraId="3D460D4B" w14:textId="098B1C9B" w:rsidR="003A3B21" w:rsidRPr="00FA3DEA" w:rsidRDefault="003E1742" w:rsidP="003A3B21">
      <w:pPr>
        <w:rPr>
          <w:rFonts w:ascii="Lexend Deca" w:hAnsi="Lexend Deca" w:cs="Times New Roman"/>
          <w:lang w:eastAsia="zh-CN"/>
        </w:rPr>
      </w:pPr>
      <w:r>
        <w:rPr>
          <w:rFonts w:ascii="Lexend Deca" w:hAnsi="Lexend Deca" w:cs="Times New Roman"/>
        </w:rPr>
        <w:t>and use Zotero to generate the right format</w:t>
      </w:r>
      <w:r w:rsidR="00021CDB">
        <w:rPr>
          <w:rFonts w:ascii="Lexend Deca" w:hAnsi="Lexend Deca" w:cs="Times New Roman"/>
        </w:rPr>
        <w:t xml:space="preserve"> </w:t>
      </w:r>
    </w:p>
    <w:p w14:paraId="4378BE7A" w14:textId="77777777" w:rsidR="003A3B21" w:rsidRPr="00FA3DEA" w:rsidRDefault="003A3B21" w:rsidP="003A3B21">
      <w:pPr>
        <w:pStyle w:val="Heading3"/>
        <w:rPr>
          <w:rFonts w:ascii="Lexend Deca" w:hAnsi="Lexend Deca"/>
        </w:rPr>
      </w:pPr>
      <w:r w:rsidRPr="00FA3DEA">
        <w:rPr>
          <w:rFonts w:ascii="Lexend Deca" w:hAnsi="Lexend Deca"/>
        </w:rPr>
        <w:t>Figure legends (provided in numerical order)</w:t>
      </w:r>
    </w:p>
    <w:p w14:paraId="0A302C0F" w14:textId="2234642E" w:rsidR="003A3B21" w:rsidRPr="00FA3DEA" w:rsidRDefault="003A3B21" w:rsidP="003A3B21">
      <w:pPr>
        <w:rPr>
          <w:rFonts w:ascii="Lexend Deca" w:hAnsi="Lexend Deca" w:cs="Times New Roman"/>
        </w:rPr>
      </w:pPr>
      <w:r w:rsidRPr="00FA3DEA">
        <w:rPr>
          <w:rFonts w:ascii="Lexend Deca" w:hAnsi="Lexend Deca" w:cs="Times New Roman"/>
        </w:rPr>
        <w:t xml:space="preserve">Figure legends are limited to </w:t>
      </w:r>
      <w:r w:rsidR="003E1742">
        <w:rPr>
          <w:rFonts w:ascii="Lexend Deca" w:hAnsi="Lexend Deca" w:cs="Times New Roman"/>
        </w:rPr>
        <w:t>10</w:t>
      </w:r>
      <w:r w:rsidRPr="00FA3DEA">
        <w:rPr>
          <w:rFonts w:ascii="Lexend Deca" w:hAnsi="Lexend Deca" w:cs="Times New Roman"/>
        </w:rPr>
        <w:t xml:space="preserve"> words per figure. </w:t>
      </w:r>
    </w:p>
    <w:p w14:paraId="7516F7D7" w14:textId="77777777" w:rsidR="005536BB" w:rsidRPr="00FA3DEA" w:rsidRDefault="005536BB" w:rsidP="003A3B21">
      <w:pPr>
        <w:pStyle w:val="Heading3"/>
        <w:rPr>
          <w:rFonts w:ascii="Lexend Deca" w:hAnsi="Lexend Deca"/>
          <w:lang w:eastAsia="zh-CN"/>
        </w:rPr>
      </w:pPr>
    </w:p>
    <w:p w14:paraId="0D2EDC62" w14:textId="77777777" w:rsidR="003A3B21" w:rsidRPr="00FA3DEA" w:rsidRDefault="003A3B21" w:rsidP="003A3B21">
      <w:pPr>
        <w:pStyle w:val="Heading3"/>
        <w:rPr>
          <w:rFonts w:ascii="Lexend Deca" w:hAnsi="Lexend Deca"/>
        </w:rPr>
      </w:pPr>
      <w:r w:rsidRPr="00FA3DEA">
        <w:rPr>
          <w:rFonts w:ascii="Lexend Deca" w:hAnsi="Lexend Deca"/>
        </w:rPr>
        <w:t>Tables</w:t>
      </w:r>
    </w:p>
    <w:p w14:paraId="59C95705" w14:textId="77777777" w:rsidR="003A3B21" w:rsidRPr="00FA3DEA" w:rsidRDefault="003A3B21" w:rsidP="003A3B21">
      <w:pPr>
        <w:rPr>
          <w:rFonts w:ascii="Lexend Deca" w:hAnsi="Lexend Deca" w:cs="Times New Roman"/>
        </w:rPr>
      </w:pPr>
      <w:r w:rsidRPr="00FA3DEA">
        <w:rPr>
          <w:rFonts w:ascii="Lexend Deca" w:hAnsi="Lexend Deca" w:cs="Times New Roman"/>
          <w:b/>
          <w:bCs/>
        </w:rPr>
        <w:t>Table 1.</w:t>
      </w:r>
      <w:r w:rsidRPr="00FA3DEA">
        <w:rPr>
          <w:rFonts w:ascii="Lexend Deca" w:hAnsi="Lexend Deca" w:cs="Times New Roman"/>
        </w:rPr>
        <w:t xml:space="preserve"> Tables are submitted in the main article file in an editable format (see below) and not as images. Tables containing statistical data analysis require descriptions of standards of error analysis and ranges in the table caption (e.g., n=3, SD=standard deviation).</w:t>
      </w:r>
    </w:p>
    <w:tbl>
      <w:tblPr>
        <w:tblStyle w:val="Grilledutableau"/>
        <w:tblW w:w="0" w:type="auto"/>
        <w:jc w:val="center"/>
        <w:tblLook w:val="04A0" w:firstRow="1" w:lastRow="0" w:firstColumn="1" w:lastColumn="0" w:noHBand="0" w:noVBand="1"/>
      </w:tblPr>
      <w:tblGrid>
        <w:gridCol w:w="2337"/>
        <w:gridCol w:w="2337"/>
        <w:gridCol w:w="2338"/>
      </w:tblGrid>
      <w:tr w:rsidR="003A3B21" w:rsidRPr="00FA3DEA" w14:paraId="77981723" w14:textId="77777777" w:rsidTr="00F2208E">
        <w:trPr>
          <w:jc w:val="center"/>
        </w:trPr>
        <w:tc>
          <w:tcPr>
            <w:tcW w:w="2337" w:type="dxa"/>
          </w:tcPr>
          <w:p w14:paraId="1C1C363B" w14:textId="77777777" w:rsidR="003A3B21" w:rsidRPr="00FA3DEA" w:rsidRDefault="003A3B21" w:rsidP="00F2208E">
            <w:pPr>
              <w:jc w:val="center"/>
              <w:rPr>
                <w:rFonts w:ascii="Lexend Deca" w:hAnsi="Lexend Deca" w:cs="Times New Roman"/>
              </w:rPr>
            </w:pPr>
            <w:r w:rsidRPr="00FA3DEA">
              <w:rPr>
                <w:rFonts w:ascii="Lexend Deca" w:hAnsi="Lexend Deca" w:cs="Times New Roman"/>
              </w:rPr>
              <w:t>Parameter</w:t>
            </w:r>
          </w:p>
        </w:tc>
        <w:tc>
          <w:tcPr>
            <w:tcW w:w="2337" w:type="dxa"/>
          </w:tcPr>
          <w:p w14:paraId="01593FFE" w14:textId="77777777" w:rsidR="003A3B21" w:rsidRPr="00FA3DEA" w:rsidRDefault="003A3B21" w:rsidP="00F2208E">
            <w:pPr>
              <w:jc w:val="center"/>
              <w:rPr>
                <w:rFonts w:ascii="Lexend Deca" w:hAnsi="Lexend Deca" w:cs="Times New Roman"/>
              </w:rPr>
            </w:pPr>
            <w:r w:rsidRPr="00FA3DEA">
              <w:rPr>
                <w:rFonts w:ascii="Lexend Deca" w:hAnsi="Lexend Deca" w:cs="Times New Roman"/>
              </w:rPr>
              <w:t>A (±SD)</w:t>
            </w:r>
          </w:p>
        </w:tc>
        <w:tc>
          <w:tcPr>
            <w:tcW w:w="2338" w:type="dxa"/>
          </w:tcPr>
          <w:p w14:paraId="57F89C7C" w14:textId="77777777" w:rsidR="003A3B21" w:rsidRPr="00FA3DEA" w:rsidRDefault="003A3B21" w:rsidP="00F2208E">
            <w:pPr>
              <w:jc w:val="center"/>
              <w:rPr>
                <w:rFonts w:ascii="Lexend Deca" w:hAnsi="Lexend Deca" w:cs="Times New Roman"/>
              </w:rPr>
            </w:pPr>
            <w:r w:rsidRPr="00FA3DEA">
              <w:rPr>
                <w:rFonts w:ascii="Lexend Deca" w:hAnsi="Lexend Deca" w:cs="Times New Roman"/>
              </w:rPr>
              <w:t>B (±SD)</w:t>
            </w:r>
          </w:p>
        </w:tc>
      </w:tr>
      <w:tr w:rsidR="003A3B21" w:rsidRPr="00FA3DEA" w14:paraId="27ABDF7D" w14:textId="77777777" w:rsidTr="00F2208E">
        <w:trPr>
          <w:jc w:val="center"/>
        </w:trPr>
        <w:tc>
          <w:tcPr>
            <w:tcW w:w="2337" w:type="dxa"/>
          </w:tcPr>
          <w:p w14:paraId="20BC9A12" w14:textId="77777777" w:rsidR="003A3B21" w:rsidRPr="00FA3DEA" w:rsidRDefault="003A3B21" w:rsidP="00F2208E">
            <w:pPr>
              <w:jc w:val="center"/>
              <w:rPr>
                <w:rFonts w:ascii="Lexend Deca" w:hAnsi="Lexend Deca" w:cs="Times New Roman"/>
              </w:rPr>
            </w:pPr>
            <w:r w:rsidRPr="00FA3DEA">
              <w:rPr>
                <w:rFonts w:ascii="Lexend Deca" w:hAnsi="Lexend Deca" w:cs="Times New Roman"/>
              </w:rPr>
              <w:t>X</w:t>
            </w:r>
          </w:p>
        </w:tc>
        <w:tc>
          <w:tcPr>
            <w:tcW w:w="2337" w:type="dxa"/>
          </w:tcPr>
          <w:p w14:paraId="7E6F5DDB" w14:textId="77777777" w:rsidR="003A3B21" w:rsidRPr="00FA3DEA" w:rsidRDefault="003A3B21" w:rsidP="00F2208E">
            <w:pPr>
              <w:jc w:val="center"/>
              <w:rPr>
                <w:rFonts w:ascii="Lexend Deca" w:hAnsi="Lexend Deca" w:cs="Times New Roman"/>
              </w:rPr>
            </w:pPr>
            <w:r w:rsidRPr="00FA3DEA">
              <w:rPr>
                <w:rFonts w:ascii="Lexend Deca" w:hAnsi="Lexend Deca" w:cs="Times New Roman"/>
              </w:rPr>
              <w:t>1.01±.02</w:t>
            </w:r>
          </w:p>
        </w:tc>
        <w:tc>
          <w:tcPr>
            <w:tcW w:w="2338" w:type="dxa"/>
          </w:tcPr>
          <w:p w14:paraId="1170990A" w14:textId="77777777" w:rsidR="003A3B21" w:rsidRPr="00FA3DEA" w:rsidRDefault="003A3B21" w:rsidP="00F2208E">
            <w:pPr>
              <w:jc w:val="center"/>
              <w:rPr>
                <w:rFonts w:ascii="Lexend Deca" w:hAnsi="Lexend Deca" w:cs="Times New Roman"/>
              </w:rPr>
            </w:pPr>
            <w:r w:rsidRPr="00FA3DEA">
              <w:rPr>
                <w:rFonts w:ascii="Lexend Deca" w:hAnsi="Lexend Deca" w:cs="Times New Roman"/>
              </w:rPr>
              <w:t>2.02±01</w:t>
            </w:r>
          </w:p>
        </w:tc>
      </w:tr>
    </w:tbl>
    <w:p w14:paraId="07A9837F" w14:textId="77777777" w:rsidR="003A3B21" w:rsidRPr="00FA3DEA" w:rsidRDefault="003A3B21" w:rsidP="003A3B21">
      <w:pPr>
        <w:rPr>
          <w:rFonts w:ascii="Lexend Deca" w:hAnsi="Lexend Deca" w:cs="Times New Roman"/>
          <w:sz w:val="28"/>
          <w:szCs w:val="28"/>
        </w:rPr>
      </w:pPr>
    </w:p>
    <w:p w14:paraId="0D2664C0" w14:textId="77777777" w:rsidR="003A3B21" w:rsidRPr="00FA3DEA" w:rsidRDefault="003A3B21" w:rsidP="00300BC0">
      <w:pPr>
        <w:rPr>
          <w:rFonts w:ascii="Lexend Deca" w:hAnsi="Lexend Deca" w:cs="Times New Roman"/>
          <w:sz w:val="28"/>
          <w:szCs w:val="28"/>
          <w:lang w:eastAsia="zh-CN"/>
        </w:rPr>
      </w:pPr>
      <w:r w:rsidRPr="00FA3DEA">
        <w:rPr>
          <w:rFonts w:ascii="Lexend Deca" w:hAnsi="Lexend Deca" w:cs="Times New Roman"/>
          <w:sz w:val="28"/>
          <w:szCs w:val="28"/>
        </w:rPr>
        <w:t>Compet</w:t>
      </w:r>
      <w:sdt>
        <w:sdtPr>
          <w:rPr>
            <w:rFonts w:ascii="Lexend Deca" w:hAnsi="Lexend Deca" w:cs="Times New Roman"/>
            <w:sz w:val="28"/>
            <w:szCs w:val="28"/>
          </w:rPr>
          <w:tag w:val="goog_rdk_3"/>
          <w:id w:val="514041249"/>
        </w:sdtPr>
        <w:sdtEndPr/>
        <w:sdtContent/>
      </w:sdt>
      <w:sdt>
        <w:sdtPr>
          <w:rPr>
            <w:rFonts w:ascii="Lexend Deca" w:hAnsi="Lexend Deca" w:cs="Times New Roman"/>
            <w:sz w:val="28"/>
            <w:szCs w:val="28"/>
          </w:rPr>
          <w:tag w:val="goog_rdk_4"/>
          <w:id w:val="1934782929"/>
        </w:sdtPr>
        <w:sdtEndPr/>
        <w:sdtContent/>
      </w:sdt>
      <w:r w:rsidRPr="00FA3DEA">
        <w:rPr>
          <w:rFonts w:ascii="Lexend Deca" w:hAnsi="Lexend Deca" w:cs="Times New Roman"/>
          <w:sz w:val="28"/>
          <w:szCs w:val="28"/>
        </w:rPr>
        <w:t>ing interests (mandatory)</w:t>
      </w:r>
    </w:p>
    <w:p w14:paraId="14F3C36A" w14:textId="68542DFF" w:rsidR="003A3B21" w:rsidRPr="00FA3DEA" w:rsidRDefault="003A3B21" w:rsidP="00300BC0">
      <w:pPr>
        <w:rPr>
          <w:rFonts w:ascii="Lexend Deca" w:hAnsi="Lexend Deca" w:cs="Times New Roman"/>
          <w:lang w:eastAsia="zh-CN"/>
        </w:rPr>
      </w:pPr>
      <w:r w:rsidRPr="00FA3DEA">
        <w:rPr>
          <w:rFonts w:ascii="Lexend Deca" w:hAnsi="Lexend Deca" w:cs="Times New Roman"/>
        </w:rPr>
        <w:t xml:space="preserve">A competing </w:t>
      </w:r>
      <w:r w:rsidR="004F607A" w:rsidRPr="00FA3DEA">
        <w:rPr>
          <w:rFonts w:ascii="Lexend Deca" w:hAnsi="Lexend Deca" w:cs="Times New Roman"/>
        </w:rPr>
        <w:t>interest’s</w:t>
      </w:r>
      <w:r w:rsidRPr="00FA3DEA">
        <w:rPr>
          <w:rFonts w:ascii="Lexend Deca" w:hAnsi="Lexend Deca" w:cs="Times New Roman"/>
        </w:rPr>
        <w:t xml:space="preserve"> statement must be given on behalf of all authors. Competing financial and non-financial interest must be disclosed. If there are no competing interests, a statement must still be given (e.g., </w:t>
      </w:r>
      <w:r w:rsidR="00CA69F0" w:rsidRPr="00FA3DEA">
        <w:rPr>
          <w:rFonts w:ascii="Lexend Deca" w:hAnsi="Lexend Deca" w:cs="Times New Roman"/>
        </w:rPr>
        <w:t>the</w:t>
      </w:r>
      <w:r w:rsidRPr="00FA3DEA">
        <w:rPr>
          <w:rFonts w:ascii="Lexend Deca" w:hAnsi="Lexend Deca" w:cs="Times New Roman"/>
        </w:rPr>
        <w:t xml:space="preserve"> authors declare no competing interests).</w:t>
      </w:r>
    </w:p>
    <w:p w14:paraId="669C6CAF" w14:textId="77777777" w:rsidR="003A3B21" w:rsidRPr="00FA3DEA" w:rsidRDefault="003A3B21" w:rsidP="00365F9A">
      <w:pPr>
        <w:pStyle w:val="Heading3"/>
        <w:rPr>
          <w:rFonts w:ascii="Lexend Deca" w:hAnsi="Lexend Deca"/>
          <w:lang w:eastAsia="zh-CN"/>
        </w:rPr>
      </w:pPr>
    </w:p>
    <w:p w14:paraId="1A0251BD" w14:textId="77777777" w:rsidR="00CB761F" w:rsidRPr="00FA3DEA" w:rsidRDefault="00CB761F" w:rsidP="00365F9A">
      <w:pPr>
        <w:pStyle w:val="Heading3"/>
        <w:rPr>
          <w:rFonts w:ascii="Lexend Deca" w:hAnsi="Lexend Deca"/>
        </w:rPr>
      </w:pPr>
      <w:r w:rsidRPr="00FA3DEA">
        <w:rPr>
          <w:rFonts w:ascii="Lexend Deca" w:hAnsi="Lexend Deca"/>
        </w:rPr>
        <w:t>Acknowledgements (optional)</w:t>
      </w:r>
    </w:p>
    <w:p w14:paraId="6606832B" w14:textId="77777777" w:rsidR="00CB761F" w:rsidRPr="00FA3DEA" w:rsidRDefault="00CB761F" w:rsidP="00365F9A">
      <w:pPr>
        <w:pStyle w:val="Heading3"/>
        <w:rPr>
          <w:rFonts w:ascii="Lexend Deca" w:hAnsi="Lexend Deca"/>
        </w:rPr>
      </w:pPr>
      <w:r w:rsidRPr="00FA3DEA">
        <w:rPr>
          <w:rFonts w:ascii="Lexend Deca" w:hAnsi="Lexend Deca"/>
        </w:rPr>
        <w:t xml:space="preserve">Author </w:t>
      </w:r>
      <w:r w:rsidR="001F2699" w:rsidRPr="00FA3DEA">
        <w:rPr>
          <w:rFonts w:ascii="Lexend Deca" w:hAnsi="Lexend Deca"/>
        </w:rPr>
        <w:t>c</w:t>
      </w:r>
      <w:r w:rsidRPr="00FA3DEA">
        <w:rPr>
          <w:rFonts w:ascii="Lexend Deca" w:hAnsi="Lexend Deca"/>
        </w:rPr>
        <w:t>ontributions</w:t>
      </w:r>
    </w:p>
    <w:p w14:paraId="22E2FBB7" w14:textId="77777777" w:rsidR="003A3B21" w:rsidRPr="00FA3DEA" w:rsidRDefault="00CB761F">
      <w:pPr>
        <w:rPr>
          <w:rFonts w:ascii="Lexend Deca" w:hAnsi="Lexend Deca" w:cs="Times New Roman"/>
          <w:lang w:eastAsia="zh-CN"/>
        </w:rPr>
      </w:pPr>
      <w:r w:rsidRPr="00FA3DEA">
        <w:rPr>
          <w:rFonts w:ascii="Lexend Deca" w:hAnsi="Lexend Deca" w:cs="Times New Roman"/>
        </w:rPr>
        <w:t>Names must be given as initials</w:t>
      </w:r>
      <w:r w:rsidR="00B3087F" w:rsidRPr="00FA3DEA">
        <w:rPr>
          <w:rFonts w:ascii="Lexend Deca" w:hAnsi="Lexend Deca" w:cs="Times New Roman"/>
        </w:rPr>
        <w:t>. For example: B.</w:t>
      </w:r>
      <w:r w:rsidR="00966EC5" w:rsidRPr="00FA3DEA">
        <w:rPr>
          <w:rFonts w:ascii="Lexend Deca" w:hAnsi="Lexend Deca" w:cs="Times New Roman"/>
        </w:rPr>
        <w:t>W</w:t>
      </w:r>
      <w:r w:rsidR="00B3087F" w:rsidRPr="00FA3DEA">
        <w:rPr>
          <w:rFonts w:ascii="Lexend Deca" w:hAnsi="Lexend Deca" w:cs="Times New Roman"/>
        </w:rPr>
        <w:t>. conceived the experiment(s). R.</w:t>
      </w:r>
      <w:r w:rsidR="00966EC5" w:rsidRPr="00FA3DEA">
        <w:rPr>
          <w:rFonts w:ascii="Lexend Deca" w:hAnsi="Lexend Deca" w:cs="Times New Roman"/>
        </w:rPr>
        <w:t>W</w:t>
      </w:r>
      <w:r w:rsidR="00B3087F" w:rsidRPr="00FA3DEA">
        <w:rPr>
          <w:rFonts w:ascii="Lexend Deca" w:hAnsi="Lexend Deca" w:cs="Times New Roman"/>
        </w:rPr>
        <w:t xml:space="preserve">. and </w:t>
      </w:r>
      <w:r w:rsidR="00966EC5" w:rsidRPr="00FA3DEA">
        <w:rPr>
          <w:rFonts w:ascii="Lexend Deca" w:hAnsi="Lexend Deca" w:cs="Times New Roman"/>
        </w:rPr>
        <w:t>D</w:t>
      </w:r>
      <w:r w:rsidR="00B3087F" w:rsidRPr="00FA3DEA">
        <w:rPr>
          <w:rFonts w:ascii="Lexend Deca" w:hAnsi="Lexend Deca" w:cs="Times New Roman"/>
        </w:rPr>
        <w:t>.</w:t>
      </w:r>
      <w:r w:rsidR="00966EC5" w:rsidRPr="00FA3DEA">
        <w:rPr>
          <w:rFonts w:ascii="Lexend Deca" w:hAnsi="Lexend Deca" w:cs="Times New Roman"/>
        </w:rPr>
        <w:t>W</w:t>
      </w:r>
      <w:r w:rsidR="00B3087F" w:rsidRPr="00FA3DEA">
        <w:rPr>
          <w:rFonts w:ascii="Lexend Deca" w:hAnsi="Lexend Deca" w:cs="Times New Roman"/>
        </w:rPr>
        <w:t>. conducted the experiment(s), and B.</w:t>
      </w:r>
      <w:r w:rsidR="00966EC5" w:rsidRPr="00FA3DEA">
        <w:rPr>
          <w:rFonts w:ascii="Lexend Deca" w:hAnsi="Lexend Deca" w:cs="Times New Roman"/>
        </w:rPr>
        <w:t>W</w:t>
      </w:r>
      <w:r w:rsidR="003647CA" w:rsidRPr="00FA3DEA">
        <w:rPr>
          <w:rFonts w:ascii="Lexend Deca" w:hAnsi="Lexend Deca" w:cs="Times New Roman"/>
        </w:rPr>
        <w:t>.</w:t>
      </w:r>
      <w:r w:rsidR="00B3087F" w:rsidRPr="00FA3DEA">
        <w:rPr>
          <w:rFonts w:ascii="Lexend Deca" w:hAnsi="Lexend Deca" w:cs="Times New Roman"/>
        </w:rPr>
        <w:t xml:space="preserve"> performed statistical analysis and figure generation. All authors reviewed the manuscript</w:t>
      </w:r>
      <w:r w:rsidR="003647CA" w:rsidRPr="00FA3DEA">
        <w:rPr>
          <w:rFonts w:ascii="Lexend Deca" w:hAnsi="Lexend Deca" w:cs="Times New Roman"/>
        </w:rPr>
        <w:t>.</w:t>
      </w:r>
    </w:p>
    <w:sectPr w:rsidR="003A3B21" w:rsidRPr="00FA3DE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27953" w14:textId="77777777" w:rsidR="002A638F" w:rsidRDefault="002A638F" w:rsidP="003E1742">
      <w:pPr>
        <w:spacing w:after="0" w:line="240" w:lineRule="auto"/>
      </w:pPr>
      <w:r>
        <w:separator/>
      </w:r>
    </w:p>
  </w:endnote>
  <w:endnote w:type="continuationSeparator" w:id="0">
    <w:p w14:paraId="7D685315" w14:textId="77777777" w:rsidR="002A638F" w:rsidRDefault="002A638F" w:rsidP="003E1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embedRegular r:id="rId1" w:subsetted="1" w:fontKey="{32B17BF7-66C0-7542-91AE-70ABC2425D4C}"/>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5002EFF" w:usb1="C000E47F" w:usb2="00000029" w:usb3="00000000" w:csb0="000001FF" w:csb1="00000000"/>
  </w:font>
  <w:font w:name="Lexend Deca">
    <w:altName w:val="Lexend Deca"/>
    <w:panose1 w:val="00000000000000000000"/>
    <w:charset w:val="4D"/>
    <w:family w:val="auto"/>
    <w:pitch w:val="variable"/>
    <w:sig w:usb0="A00000FF" w:usb1="4000205B" w:usb2="00000000" w:usb3="00000000" w:csb0="00000193" w:csb1="00000000"/>
    <w:embedRegular r:id="rId2" w:fontKey="{8513F6EE-0E07-2348-90FF-F51579A6F8A6}"/>
    <w:embedBold r:id="rId3" w:fontKey="{DC3FDC84-6DE4-734E-8BEB-131899CF5869}"/>
    <w:embedItalic r:id="rId4" w:fontKey="{B53D669B-2CB6-9149-B397-EAE198A34525}"/>
  </w:font>
  <w:font w:name="DengXian">
    <w:altName w:val="等线"/>
    <w:panose1 w:val="02010600030101010101"/>
    <w:charset w:val="86"/>
    <w:family w:val="auto"/>
    <w:pitch w:val="variable"/>
    <w:sig w:usb0="A00002BF" w:usb1="38CF7CFA" w:usb2="00000016" w:usb3="00000000" w:csb0="0004000F" w:csb1="00000000"/>
  </w:font>
  <w:font w:name="Times New Roman (Corps CS)">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A37D4" w14:textId="77777777" w:rsidR="002A638F" w:rsidRDefault="002A638F" w:rsidP="003E1742">
      <w:pPr>
        <w:spacing w:after="0" w:line="240" w:lineRule="auto"/>
      </w:pPr>
      <w:r>
        <w:separator/>
      </w:r>
    </w:p>
  </w:footnote>
  <w:footnote w:type="continuationSeparator" w:id="0">
    <w:p w14:paraId="61235F9A" w14:textId="77777777" w:rsidR="002A638F" w:rsidRDefault="002A638F" w:rsidP="003E1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EC13" w14:textId="0F23126A" w:rsidR="003E1742" w:rsidRPr="008E01DD" w:rsidRDefault="003E1742">
    <w:pPr>
      <w:pStyle w:val="En-tte"/>
      <w:rPr>
        <w:rFonts w:cs="Times New Roman (Corps CS)"/>
        <w:smallCaps/>
      </w:rPr>
    </w:pPr>
    <w:r w:rsidRPr="008E01DD">
      <w:rPr>
        <w:rFonts w:cs="Times New Roman (Corps CS)"/>
        <w:smallCaps/>
      </w:rPr>
      <w:t>Papers.tensorial.ai</w:t>
    </w:r>
    <w:r w:rsidRPr="008E01DD">
      <w:rPr>
        <w:rFonts w:cs="Times New Roman (Corps CS)"/>
        <w:smallCaps/>
      </w:rPr>
      <w:tab/>
      <w:t>Issue 1</w:t>
    </w:r>
    <w:r w:rsidRPr="008E01DD">
      <w:rPr>
        <w:rFonts w:cs="Times New Roman (Corps CS)"/>
        <w:smallCaps/>
      </w:rPr>
      <w:tab/>
      <w:t>July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A139C"/>
    <w:multiLevelType w:val="hybridMultilevel"/>
    <w:tmpl w:val="BA78F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383F92"/>
    <w:multiLevelType w:val="hybridMultilevel"/>
    <w:tmpl w:val="16FE6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TrueTypeFonts/>
  <w:saveSubsetFonts/>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3Nja0MDYxMDcAAiUdpeDU4uLM/DyQAsNaAHY6UeYsAAAA"/>
    <w:docVar w:name="MachineID" w:val="207|207|197|185|203|197|199|187|197|190|190|197|188|206|197|186|204|"/>
    <w:docVar w:name="Username" w:val="Kayla"/>
  </w:docVars>
  <w:rsids>
    <w:rsidRoot w:val="00AD1687"/>
    <w:rsid w:val="00021CDB"/>
    <w:rsid w:val="00023D83"/>
    <w:rsid w:val="000305DC"/>
    <w:rsid w:val="000324BB"/>
    <w:rsid w:val="00035F32"/>
    <w:rsid w:val="0004535C"/>
    <w:rsid w:val="00046FEA"/>
    <w:rsid w:val="00060E87"/>
    <w:rsid w:val="0009066C"/>
    <w:rsid w:val="000A30C7"/>
    <w:rsid w:val="000A7986"/>
    <w:rsid w:val="000B3ED5"/>
    <w:rsid w:val="000B5BF7"/>
    <w:rsid w:val="000B5F96"/>
    <w:rsid w:val="000C0E25"/>
    <w:rsid w:val="000C0FD5"/>
    <w:rsid w:val="000D3AAA"/>
    <w:rsid w:val="000D5866"/>
    <w:rsid w:val="000E2808"/>
    <w:rsid w:val="00110ADC"/>
    <w:rsid w:val="001211EF"/>
    <w:rsid w:val="00122BA6"/>
    <w:rsid w:val="00140DA9"/>
    <w:rsid w:val="001504B9"/>
    <w:rsid w:val="00156038"/>
    <w:rsid w:val="00190C61"/>
    <w:rsid w:val="0019617E"/>
    <w:rsid w:val="0019736E"/>
    <w:rsid w:val="001A261F"/>
    <w:rsid w:val="001B0ACD"/>
    <w:rsid w:val="001B5D1E"/>
    <w:rsid w:val="001B7088"/>
    <w:rsid w:val="001C0A43"/>
    <w:rsid w:val="001C727D"/>
    <w:rsid w:val="001F2699"/>
    <w:rsid w:val="001F4972"/>
    <w:rsid w:val="001F4B54"/>
    <w:rsid w:val="001F6735"/>
    <w:rsid w:val="002028C4"/>
    <w:rsid w:val="002030EA"/>
    <w:rsid w:val="002128DF"/>
    <w:rsid w:val="002142BF"/>
    <w:rsid w:val="00214B59"/>
    <w:rsid w:val="00216106"/>
    <w:rsid w:val="00224E61"/>
    <w:rsid w:val="002331D1"/>
    <w:rsid w:val="00244DE0"/>
    <w:rsid w:val="002507F9"/>
    <w:rsid w:val="002549F4"/>
    <w:rsid w:val="00255183"/>
    <w:rsid w:val="00255F2C"/>
    <w:rsid w:val="00264D02"/>
    <w:rsid w:val="00276484"/>
    <w:rsid w:val="0028026A"/>
    <w:rsid w:val="00281DD3"/>
    <w:rsid w:val="002867B4"/>
    <w:rsid w:val="00293AE8"/>
    <w:rsid w:val="002A42E7"/>
    <w:rsid w:val="002A638F"/>
    <w:rsid w:val="002B473C"/>
    <w:rsid w:val="002F42D5"/>
    <w:rsid w:val="002F718A"/>
    <w:rsid w:val="00300BC0"/>
    <w:rsid w:val="00303F49"/>
    <w:rsid w:val="00320A49"/>
    <w:rsid w:val="003248EE"/>
    <w:rsid w:val="00343544"/>
    <w:rsid w:val="0034390F"/>
    <w:rsid w:val="00347FC0"/>
    <w:rsid w:val="00353CD5"/>
    <w:rsid w:val="003647CA"/>
    <w:rsid w:val="00365F9A"/>
    <w:rsid w:val="003663C9"/>
    <w:rsid w:val="00372649"/>
    <w:rsid w:val="00375255"/>
    <w:rsid w:val="00394548"/>
    <w:rsid w:val="003A3B21"/>
    <w:rsid w:val="003A5B28"/>
    <w:rsid w:val="003B451B"/>
    <w:rsid w:val="003D1BBD"/>
    <w:rsid w:val="003E1742"/>
    <w:rsid w:val="003F0DE1"/>
    <w:rsid w:val="003F7C2B"/>
    <w:rsid w:val="003F7EE0"/>
    <w:rsid w:val="004034FC"/>
    <w:rsid w:val="004113C7"/>
    <w:rsid w:val="0041209D"/>
    <w:rsid w:val="004135E4"/>
    <w:rsid w:val="0041370B"/>
    <w:rsid w:val="00425459"/>
    <w:rsid w:val="00430716"/>
    <w:rsid w:val="00435286"/>
    <w:rsid w:val="00441317"/>
    <w:rsid w:val="00442230"/>
    <w:rsid w:val="0044466A"/>
    <w:rsid w:val="004522DA"/>
    <w:rsid w:val="004624A0"/>
    <w:rsid w:val="00465069"/>
    <w:rsid w:val="004714A3"/>
    <w:rsid w:val="00471EC8"/>
    <w:rsid w:val="0048074B"/>
    <w:rsid w:val="00484BCC"/>
    <w:rsid w:val="004920E9"/>
    <w:rsid w:val="004C1800"/>
    <w:rsid w:val="004C6EEE"/>
    <w:rsid w:val="004E69BB"/>
    <w:rsid w:val="004E77BB"/>
    <w:rsid w:val="004F0ACC"/>
    <w:rsid w:val="004F607A"/>
    <w:rsid w:val="0050031D"/>
    <w:rsid w:val="00502CC6"/>
    <w:rsid w:val="00510487"/>
    <w:rsid w:val="00516DE3"/>
    <w:rsid w:val="0052183A"/>
    <w:rsid w:val="005219DE"/>
    <w:rsid w:val="00523B60"/>
    <w:rsid w:val="00525C7C"/>
    <w:rsid w:val="00526689"/>
    <w:rsid w:val="005412CB"/>
    <w:rsid w:val="005476E5"/>
    <w:rsid w:val="005524C0"/>
    <w:rsid w:val="005536BB"/>
    <w:rsid w:val="00573A54"/>
    <w:rsid w:val="005928AC"/>
    <w:rsid w:val="005C5EA0"/>
    <w:rsid w:val="005F0314"/>
    <w:rsid w:val="005F31E9"/>
    <w:rsid w:val="005F7040"/>
    <w:rsid w:val="00606BDE"/>
    <w:rsid w:val="00617512"/>
    <w:rsid w:val="00622922"/>
    <w:rsid w:val="00630D56"/>
    <w:rsid w:val="0063164B"/>
    <w:rsid w:val="00633640"/>
    <w:rsid w:val="00651961"/>
    <w:rsid w:val="00652BA1"/>
    <w:rsid w:val="006537B9"/>
    <w:rsid w:val="00666852"/>
    <w:rsid w:val="006711AF"/>
    <w:rsid w:val="00671723"/>
    <w:rsid w:val="0067639E"/>
    <w:rsid w:val="00676EE5"/>
    <w:rsid w:val="00684DAC"/>
    <w:rsid w:val="0069085F"/>
    <w:rsid w:val="00696096"/>
    <w:rsid w:val="006A4AA0"/>
    <w:rsid w:val="006A66C1"/>
    <w:rsid w:val="006B18EC"/>
    <w:rsid w:val="006C0F0A"/>
    <w:rsid w:val="006C4729"/>
    <w:rsid w:val="006E1423"/>
    <w:rsid w:val="006E1F2D"/>
    <w:rsid w:val="006F28AA"/>
    <w:rsid w:val="006F69D6"/>
    <w:rsid w:val="00704B1E"/>
    <w:rsid w:val="00711E90"/>
    <w:rsid w:val="0071417B"/>
    <w:rsid w:val="00716BB2"/>
    <w:rsid w:val="0073471C"/>
    <w:rsid w:val="00735177"/>
    <w:rsid w:val="00745590"/>
    <w:rsid w:val="00752840"/>
    <w:rsid w:val="00755A1D"/>
    <w:rsid w:val="00760B58"/>
    <w:rsid w:val="00762E44"/>
    <w:rsid w:val="0078089F"/>
    <w:rsid w:val="00791599"/>
    <w:rsid w:val="007915ED"/>
    <w:rsid w:val="00792B19"/>
    <w:rsid w:val="007B057A"/>
    <w:rsid w:val="007B18EF"/>
    <w:rsid w:val="007C09FD"/>
    <w:rsid w:val="007C3BF7"/>
    <w:rsid w:val="007D711A"/>
    <w:rsid w:val="007E3317"/>
    <w:rsid w:val="007F0C6A"/>
    <w:rsid w:val="007F5F4E"/>
    <w:rsid w:val="008256B2"/>
    <w:rsid w:val="00831D00"/>
    <w:rsid w:val="00833F24"/>
    <w:rsid w:val="008437E6"/>
    <w:rsid w:val="0086377C"/>
    <w:rsid w:val="00866FD7"/>
    <w:rsid w:val="00871108"/>
    <w:rsid w:val="00873050"/>
    <w:rsid w:val="00885308"/>
    <w:rsid w:val="00890E13"/>
    <w:rsid w:val="008A3D1E"/>
    <w:rsid w:val="008C44FA"/>
    <w:rsid w:val="008C5FA0"/>
    <w:rsid w:val="008D167E"/>
    <w:rsid w:val="008E01DD"/>
    <w:rsid w:val="008E3FDA"/>
    <w:rsid w:val="008F4011"/>
    <w:rsid w:val="008F773A"/>
    <w:rsid w:val="009012E9"/>
    <w:rsid w:val="0090656D"/>
    <w:rsid w:val="0091351C"/>
    <w:rsid w:val="0091434E"/>
    <w:rsid w:val="00921FED"/>
    <w:rsid w:val="00927CD1"/>
    <w:rsid w:val="009323E8"/>
    <w:rsid w:val="009339EC"/>
    <w:rsid w:val="009357EE"/>
    <w:rsid w:val="00942EFB"/>
    <w:rsid w:val="0096136E"/>
    <w:rsid w:val="0096480C"/>
    <w:rsid w:val="00966EC5"/>
    <w:rsid w:val="00971DD1"/>
    <w:rsid w:val="00982303"/>
    <w:rsid w:val="00994160"/>
    <w:rsid w:val="009A0CA0"/>
    <w:rsid w:val="009A3691"/>
    <w:rsid w:val="009B0A01"/>
    <w:rsid w:val="009B4683"/>
    <w:rsid w:val="009C12E8"/>
    <w:rsid w:val="009C7D1A"/>
    <w:rsid w:val="009D7A51"/>
    <w:rsid w:val="00A01AFA"/>
    <w:rsid w:val="00A05D40"/>
    <w:rsid w:val="00A05F44"/>
    <w:rsid w:val="00A101F1"/>
    <w:rsid w:val="00A1617D"/>
    <w:rsid w:val="00A21862"/>
    <w:rsid w:val="00A2788E"/>
    <w:rsid w:val="00A35B3F"/>
    <w:rsid w:val="00A379CC"/>
    <w:rsid w:val="00A40AC7"/>
    <w:rsid w:val="00A65D46"/>
    <w:rsid w:val="00A66ED3"/>
    <w:rsid w:val="00A671BF"/>
    <w:rsid w:val="00A70366"/>
    <w:rsid w:val="00A727C1"/>
    <w:rsid w:val="00A72940"/>
    <w:rsid w:val="00A75162"/>
    <w:rsid w:val="00A81161"/>
    <w:rsid w:val="00A9000F"/>
    <w:rsid w:val="00A94071"/>
    <w:rsid w:val="00A95148"/>
    <w:rsid w:val="00AC66F7"/>
    <w:rsid w:val="00AD1687"/>
    <w:rsid w:val="00AD3252"/>
    <w:rsid w:val="00AD61A5"/>
    <w:rsid w:val="00AD6E1C"/>
    <w:rsid w:val="00AE2E7E"/>
    <w:rsid w:val="00AE3976"/>
    <w:rsid w:val="00AF1995"/>
    <w:rsid w:val="00AF28F5"/>
    <w:rsid w:val="00B06C8C"/>
    <w:rsid w:val="00B124D3"/>
    <w:rsid w:val="00B143D1"/>
    <w:rsid w:val="00B16789"/>
    <w:rsid w:val="00B2426D"/>
    <w:rsid w:val="00B3087F"/>
    <w:rsid w:val="00B42553"/>
    <w:rsid w:val="00B535D3"/>
    <w:rsid w:val="00B60FA9"/>
    <w:rsid w:val="00B6427E"/>
    <w:rsid w:val="00B77848"/>
    <w:rsid w:val="00B804D4"/>
    <w:rsid w:val="00B818B8"/>
    <w:rsid w:val="00B934EF"/>
    <w:rsid w:val="00B95F04"/>
    <w:rsid w:val="00BA7F77"/>
    <w:rsid w:val="00BB5754"/>
    <w:rsid w:val="00BC5CEF"/>
    <w:rsid w:val="00BC6209"/>
    <w:rsid w:val="00BD613B"/>
    <w:rsid w:val="00BF27F6"/>
    <w:rsid w:val="00C00DF6"/>
    <w:rsid w:val="00C01571"/>
    <w:rsid w:val="00C02ABB"/>
    <w:rsid w:val="00C37B18"/>
    <w:rsid w:val="00C43EE5"/>
    <w:rsid w:val="00C53C0C"/>
    <w:rsid w:val="00C75B8B"/>
    <w:rsid w:val="00C82313"/>
    <w:rsid w:val="00C8495B"/>
    <w:rsid w:val="00C90A8D"/>
    <w:rsid w:val="00C937DE"/>
    <w:rsid w:val="00CA6384"/>
    <w:rsid w:val="00CA69F0"/>
    <w:rsid w:val="00CB761F"/>
    <w:rsid w:val="00CC380B"/>
    <w:rsid w:val="00CC4FA5"/>
    <w:rsid w:val="00CD0686"/>
    <w:rsid w:val="00CD2FD0"/>
    <w:rsid w:val="00CD2FD6"/>
    <w:rsid w:val="00CE145F"/>
    <w:rsid w:val="00CE5A46"/>
    <w:rsid w:val="00CF626C"/>
    <w:rsid w:val="00D057AA"/>
    <w:rsid w:val="00D26765"/>
    <w:rsid w:val="00D53F99"/>
    <w:rsid w:val="00D54810"/>
    <w:rsid w:val="00D61A5D"/>
    <w:rsid w:val="00D77256"/>
    <w:rsid w:val="00D81491"/>
    <w:rsid w:val="00D83907"/>
    <w:rsid w:val="00D83D78"/>
    <w:rsid w:val="00D906C5"/>
    <w:rsid w:val="00D93692"/>
    <w:rsid w:val="00DB04A6"/>
    <w:rsid w:val="00DB6E59"/>
    <w:rsid w:val="00DB713B"/>
    <w:rsid w:val="00DD3242"/>
    <w:rsid w:val="00DE70C6"/>
    <w:rsid w:val="00DF4200"/>
    <w:rsid w:val="00DF67AB"/>
    <w:rsid w:val="00DF71AD"/>
    <w:rsid w:val="00E02865"/>
    <w:rsid w:val="00E22F97"/>
    <w:rsid w:val="00E2417C"/>
    <w:rsid w:val="00E376D3"/>
    <w:rsid w:val="00E40335"/>
    <w:rsid w:val="00E60B28"/>
    <w:rsid w:val="00E66909"/>
    <w:rsid w:val="00E71721"/>
    <w:rsid w:val="00E71D89"/>
    <w:rsid w:val="00E731D2"/>
    <w:rsid w:val="00E85A78"/>
    <w:rsid w:val="00E95A85"/>
    <w:rsid w:val="00EA33A1"/>
    <w:rsid w:val="00EA3C76"/>
    <w:rsid w:val="00EA6856"/>
    <w:rsid w:val="00EB71F2"/>
    <w:rsid w:val="00EC05C1"/>
    <w:rsid w:val="00EC46D7"/>
    <w:rsid w:val="00ED7590"/>
    <w:rsid w:val="00ED7674"/>
    <w:rsid w:val="00EF0AD0"/>
    <w:rsid w:val="00F065A6"/>
    <w:rsid w:val="00F13D01"/>
    <w:rsid w:val="00F241CB"/>
    <w:rsid w:val="00F279B5"/>
    <w:rsid w:val="00F3671C"/>
    <w:rsid w:val="00F421B7"/>
    <w:rsid w:val="00F61278"/>
    <w:rsid w:val="00F64652"/>
    <w:rsid w:val="00F66A8D"/>
    <w:rsid w:val="00F750C8"/>
    <w:rsid w:val="00F82A8B"/>
    <w:rsid w:val="00F8587A"/>
    <w:rsid w:val="00FA3DEA"/>
    <w:rsid w:val="00FA7289"/>
    <w:rsid w:val="00FB1832"/>
    <w:rsid w:val="00FC3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DEAD"/>
  <w15:docId w15:val="{D8DA9C42-D116-1F45-AAC6-32D0D204B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AD1687"/>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23B60"/>
    <w:rPr>
      <w:color w:val="0563C1" w:themeColor="hyperlink"/>
      <w:u w:val="single"/>
    </w:rPr>
  </w:style>
  <w:style w:type="character" w:customStyle="1" w:styleId="Mentionnonrsolue1">
    <w:name w:val="Mention non résolue1"/>
    <w:basedOn w:val="Policepardfaut"/>
    <w:uiPriority w:val="99"/>
    <w:semiHidden/>
    <w:unhideWhenUsed/>
    <w:rsid w:val="00523B60"/>
    <w:rPr>
      <w:color w:val="605E5C"/>
      <w:shd w:val="clear" w:color="auto" w:fill="E1DFDD"/>
    </w:rPr>
  </w:style>
  <w:style w:type="paragraph" w:styleId="Commentaire">
    <w:name w:val="annotation text"/>
    <w:basedOn w:val="Normal"/>
    <w:link w:val="CommentaireCar"/>
    <w:uiPriority w:val="99"/>
    <w:semiHidden/>
    <w:unhideWhenUsed/>
    <w:rsid w:val="00A72940"/>
    <w:pPr>
      <w:spacing w:line="240" w:lineRule="auto"/>
    </w:pPr>
    <w:rPr>
      <w:rFonts w:ascii="Tahoma" w:hAnsi="Tahoma" w:cs="Tahoma"/>
      <w:sz w:val="16"/>
      <w:szCs w:val="20"/>
    </w:rPr>
  </w:style>
  <w:style w:type="character" w:customStyle="1" w:styleId="CommentaireCar">
    <w:name w:val="Commentaire Car"/>
    <w:basedOn w:val="Policepardfaut"/>
    <w:link w:val="Commentaire"/>
    <w:uiPriority w:val="99"/>
    <w:semiHidden/>
    <w:rsid w:val="00A72940"/>
    <w:rPr>
      <w:rFonts w:ascii="Tahoma" w:hAnsi="Tahoma" w:cs="Tahoma"/>
      <w:sz w:val="16"/>
      <w:szCs w:val="20"/>
    </w:rPr>
  </w:style>
  <w:style w:type="paragraph" w:styleId="Objetducommentaire">
    <w:name w:val="annotation subject"/>
    <w:basedOn w:val="Commentaire"/>
    <w:next w:val="Commentaire"/>
    <w:link w:val="ObjetducommentaireCar"/>
    <w:uiPriority w:val="99"/>
    <w:semiHidden/>
    <w:unhideWhenUsed/>
    <w:rsid w:val="00A72940"/>
    <w:rPr>
      <w:b/>
      <w:bCs/>
    </w:rPr>
  </w:style>
  <w:style w:type="character" w:customStyle="1" w:styleId="ObjetducommentaireCar">
    <w:name w:val="Objet du commentaire Car"/>
    <w:basedOn w:val="CommentaireCar"/>
    <w:link w:val="Objetducommentaire"/>
    <w:uiPriority w:val="99"/>
    <w:semiHidden/>
    <w:rsid w:val="00A72940"/>
    <w:rPr>
      <w:rFonts w:ascii="Tahoma" w:hAnsi="Tahoma" w:cs="Tahoma"/>
      <w:b/>
      <w:bCs/>
      <w:sz w:val="20"/>
      <w:szCs w:val="20"/>
    </w:rPr>
  </w:style>
  <w:style w:type="paragraph" w:styleId="Textedebulles">
    <w:name w:val="Balloon Text"/>
    <w:basedOn w:val="Normal"/>
    <w:link w:val="TextedebullesCar"/>
    <w:uiPriority w:val="99"/>
    <w:semiHidden/>
    <w:unhideWhenUsed/>
    <w:rsid w:val="00A7294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72940"/>
    <w:rPr>
      <w:rFonts w:ascii="Segoe UI" w:hAnsi="Segoe UI" w:cs="Segoe UI"/>
      <w:sz w:val="18"/>
      <w:szCs w:val="18"/>
    </w:rPr>
  </w:style>
  <w:style w:type="character" w:styleId="Marquedecommentaire">
    <w:name w:val="annotation reference"/>
    <w:basedOn w:val="Policepardfaut"/>
    <w:uiPriority w:val="99"/>
    <w:semiHidden/>
    <w:unhideWhenUsed/>
    <w:rsid w:val="007B18EF"/>
    <w:rPr>
      <w:rFonts w:ascii="Tahoma" w:hAnsi="Tahoma" w:cs="Tahoma"/>
      <w:b w:val="0"/>
      <w:i w:val="0"/>
      <w:caps w:val="0"/>
      <w:strike w:val="0"/>
      <w:sz w:val="16"/>
      <w:szCs w:val="16"/>
      <w:u w:val="none"/>
    </w:rPr>
  </w:style>
  <w:style w:type="table" w:styleId="Grilledutableau">
    <w:name w:val="Table Grid"/>
    <w:basedOn w:val="TableauNormal"/>
    <w:uiPriority w:val="39"/>
    <w:rsid w:val="007B1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3D1BBD"/>
    <w:rPr>
      <w:color w:val="808080"/>
    </w:rPr>
  </w:style>
  <w:style w:type="paragraph" w:customStyle="1" w:styleId="Heading3">
    <w:name w:val="Heading3"/>
    <w:basedOn w:val="Normal"/>
    <w:link w:val="Heading3Char"/>
    <w:qFormat/>
    <w:rsid w:val="00365F9A"/>
    <w:rPr>
      <w:rFonts w:ascii="Times New Roman" w:hAnsi="Times New Roman" w:cs="Times New Roman"/>
      <w:sz w:val="28"/>
      <w:szCs w:val="28"/>
    </w:rPr>
  </w:style>
  <w:style w:type="character" w:customStyle="1" w:styleId="Heading3Char">
    <w:name w:val="Heading3 Char"/>
    <w:basedOn w:val="Policepardfaut"/>
    <w:link w:val="Heading3"/>
    <w:rsid w:val="00365F9A"/>
    <w:rPr>
      <w:rFonts w:ascii="Times New Roman" w:hAnsi="Times New Roman" w:cs="Times New Roman"/>
      <w:sz w:val="28"/>
      <w:szCs w:val="28"/>
    </w:rPr>
  </w:style>
  <w:style w:type="paragraph" w:styleId="Paragraphedeliste">
    <w:name w:val="List Paragraph"/>
    <w:basedOn w:val="Normal"/>
    <w:uiPriority w:val="34"/>
    <w:qFormat/>
    <w:rsid w:val="00D83907"/>
    <w:pPr>
      <w:spacing w:after="0" w:line="240" w:lineRule="auto"/>
      <w:ind w:left="720"/>
    </w:pPr>
    <w:rPr>
      <w:rFonts w:ascii="Calibri" w:hAnsi="Calibri" w:cs="Calibri"/>
      <w:lang w:eastAsia="zh-CN"/>
    </w:rPr>
  </w:style>
  <w:style w:type="paragraph" w:styleId="NormalWeb">
    <w:name w:val="Normal (Web)"/>
    <w:basedOn w:val="Normal"/>
    <w:uiPriority w:val="99"/>
    <w:semiHidden/>
    <w:unhideWhenUsed/>
    <w:rsid w:val="00AD168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Titre3Car">
    <w:name w:val="Titre 3 Car"/>
    <w:basedOn w:val="Policepardfaut"/>
    <w:link w:val="Titre3"/>
    <w:uiPriority w:val="9"/>
    <w:rsid w:val="00AD1687"/>
    <w:rPr>
      <w:rFonts w:ascii="Times New Roman" w:eastAsia="Times New Roman" w:hAnsi="Times New Roman" w:cs="Times New Roman"/>
      <w:b/>
      <w:bCs/>
      <w:sz w:val="27"/>
      <w:szCs w:val="27"/>
      <w:lang w:eastAsia="zh-CN"/>
    </w:rPr>
  </w:style>
  <w:style w:type="character" w:styleId="Mentionnonrsolue">
    <w:name w:val="Unresolved Mention"/>
    <w:basedOn w:val="Policepardfaut"/>
    <w:uiPriority w:val="99"/>
    <w:semiHidden/>
    <w:unhideWhenUsed/>
    <w:rsid w:val="00021CDB"/>
    <w:rPr>
      <w:color w:val="605E5C"/>
      <w:shd w:val="clear" w:color="auto" w:fill="E1DFDD"/>
    </w:rPr>
  </w:style>
  <w:style w:type="paragraph" w:styleId="En-tte">
    <w:name w:val="header"/>
    <w:basedOn w:val="Normal"/>
    <w:link w:val="En-tteCar"/>
    <w:uiPriority w:val="99"/>
    <w:unhideWhenUsed/>
    <w:rsid w:val="003E1742"/>
    <w:pPr>
      <w:tabs>
        <w:tab w:val="center" w:pos="4536"/>
        <w:tab w:val="right" w:pos="9072"/>
      </w:tabs>
      <w:spacing w:after="0" w:line="240" w:lineRule="auto"/>
    </w:pPr>
  </w:style>
  <w:style w:type="character" w:customStyle="1" w:styleId="En-tteCar">
    <w:name w:val="En-tête Car"/>
    <w:basedOn w:val="Policepardfaut"/>
    <w:link w:val="En-tte"/>
    <w:uiPriority w:val="99"/>
    <w:rsid w:val="003E1742"/>
  </w:style>
  <w:style w:type="paragraph" w:styleId="Pieddepage">
    <w:name w:val="footer"/>
    <w:basedOn w:val="Normal"/>
    <w:link w:val="PieddepageCar"/>
    <w:uiPriority w:val="99"/>
    <w:unhideWhenUsed/>
    <w:rsid w:val="003E17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1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633641">
      <w:bodyDiv w:val="1"/>
      <w:marLeft w:val="0"/>
      <w:marRight w:val="0"/>
      <w:marTop w:val="0"/>
      <w:marBottom w:val="0"/>
      <w:divBdr>
        <w:top w:val="none" w:sz="0" w:space="0" w:color="auto"/>
        <w:left w:val="none" w:sz="0" w:space="0" w:color="auto"/>
        <w:bottom w:val="none" w:sz="0" w:space="0" w:color="auto"/>
        <w:right w:val="none" w:sz="0" w:space="0" w:color="auto"/>
      </w:divBdr>
    </w:div>
    <w:div w:id="979698163">
      <w:bodyDiv w:val="1"/>
      <w:marLeft w:val="0"/>
      <w:marRight w:val="0"/>
      <w:marTop w:val="0"/>
      <w:marBottom w:val="0"/>
      <w:divBdr>
        <w:top w:val="none" w:sz="0" w:space="0" w:color="auto"/>
        <w:left w:val="none" w:sz="0" w:space="0" w:color="auto"/>
        <w:bottom w:val="none" w:sz="0" w:space="0" w:color="auto"/>
        <w:right w:val="none" w:sz="0" w:space="0" w:color="auto"/>
      </w:divBdr>
    </w:div>
    <w:div w:id="1490515714">
      <w:bodyDiv w:val="1"/>
      <w:marLeft w:val="0"/>
      <w:marRight w:val="0"/>
      <w:marTop w:val="0"/>
      <w:marBottom w:val="0"/>
      <w:divBdr>
        <w:top w:val="none" w:sz="0" w:space="0" w:color="auto"/>
        <w:left w:val="none" w:sz="0" w:space="0" w:color="auto"/>
        <w:bottom w:val="none" w:sz="0" w:space="0" w:color="auto"/>
        <w:right w:val="none" w:sz="0" w:space="0" w:color="auto"/>
      </w:divBdr>
    </w:div>
    <w:div w:id="194059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ieee-dataport.org/sites/default/files/analysis/27/IEEE%20Citation%20Guidelines.pdf"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o2807\Desktop\Sci_Reports_Submission_Template_draft-SW-C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iyXutRXKctorrn56tpjljBwMrY4A==">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666B747-EC2E-4827-9630-F8294C429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C:\Users\cmo2807\Desktop\Sci_Reports_Submission_Template_draft-SW-CM.dotx</Template>
  <TotalTime>15</TotalTime>
  <Pages>3</Pages>
  <Words>421</Words>
  <Characters>2524</Characters>
  <Application>Microsoft Office Word</Application>
  <DocSecurity>0</DocSecurity>
  <Lines>76</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2899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BRUNET Luc</cp:lastModifiedBy>
  <cp:revision>9</cp:revision>
  <dcterms:created xsi:type="dcterms:W3CDTF">2021-07-31T20:15:00Z</dcterms:created>
  <dcterms:modified xsi:type="dcterms:W3CDTF">2021-08-01T06:19:00Z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true</vt:bool>
  </property>
  <property fmtid="{D5CDD505-2E9C-101B-9397-08002B2CF9AE}" pid="3" name="LastTick">
    <vt:r8>43784.459201389</vt:r8>
  </property>
  <property fmtid="{D5CDD505-2E9C-101B-9397-08002B2CF9AE}" pid="4" name="EditTimer">
    <vt:i4>4160</vt:i4>
  </property>
</Properties>
</file>